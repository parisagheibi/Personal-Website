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D0DAB84" w14:textId="77777777" w:rsidR="003375BF" w:rsidRPr="004B6578" w:rsidRDefault="003375BF" w:rsidP="004B6578">
      <w:pPr>
        <w:bidi/>
        <w:rPr>
          <w:rFonts w:ascii="IRANSans" w:hAnsi="IRANSans" w:cs="IRANSans"/>
          <w:lang w:bidi="fa-IR"/>
        </w:rPr>
      </w:pPr>
    </w:p>
    <w:tbl>
      <w:tblPr>
        <w:bidiVisual/>
        <w:tblW w:w="0" w:type="auto"/>
        <w:tblLook w:val="04A0" w:firstRow="1" w:lastRow="0" w:firstColumn="1" w:lastColumn="0" w:noHBand="0" w:noVBand="1"/>
      </w:tblPr>
      <w:tblGrid>
        <w:gridCol w:w="2688"/>
        <w:gridCol w:w="8066"/>
      </w:tblGrid>
      <w:tr w:rsidR="001D2412" w14:paraId="79DD8F3D" w14:textId="77777777" w:rsidTr="003E69CA">
        <w:tc>
          <w:tcPr>
            <w:tcW w:w="25" w:type="pct"/>
            <w:shd w:val="clear" w:color="auto" w:fill="auto"/>
            <w:tcMar>
              <w:top w:w="0" w:type="dxa"/>
              <w:left w:w="0" w:type="dxa"/>
              <w:right w:w="150" w:type="dxa"/>
            </w:tcMar>
          </w:tcPr>
          <w:p w14:paraId="3079AD9D" w14:textId="5DC3FC1E" w:rsidR="001D2412" w:rsidRDefault="00EA2E6C">
            <w:pPr>
              <w:bidi/>
            </w:pPr>
            <w:r>
              <w:rPr>
                <w:noProof/>
              </w:rPr>
              <w:drawing>
                <wp:anchor distT="0" distB="0" distL="114300" distR="114300" simplePos="0" relativeHeight="251689984" behindDoc="0" locked="0" layoutInCell="1" allowOverlap="1" wp14:anchorId="2CDA6544" wp14:editId="3AA0CE7F">
                  <wp:simplePos x="0" y="0"/>
                  <wp:positionH relativeFrom="column">
                    <wp:posOffset>113030</wp:posOffset>
                  </wp:positionH>
                  <wp:positionV relativeFrom="paragraph">
                    <wp:posOffset>167005</wp:posOffset>
                  </wp:positionV>
                  <wp:extent cx="1670050" cy="1562100"/>
                  <wp:effectExtent l="57150" t="57150" r="44450" b="876300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DSC_0102.JPG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62" t="36221" r="49582" b="29242"/>
                          <a:stretch/>
                        </pic:blipFill>
                        <pic:spPr bwMode="auto">
                          <a:xfrm>
                            <a:off x="0" y="0"/>
                            <a:ext cx="1670050" cy="1562100"/>
                          </a:xfrm>
                          <a:prstGeom prst="ellipse">
                            <a:avLst/>
                          </a:prstGeom>
                          <a:ln w="63500" cap="rnd">
                            <a:noFill/>
                          </a:ln>
                          <a:effectLst>
                            <a:outerShdw blurRad="381000" dist="292100" dir="5400000" sx="-80000" sy="-18000" rotWithShape="0">
                              <a:srgbClr val="000000">
                                <a:alpha val="22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contrasting" dir="t">
                              <a:rot lat="0" lon="0" rev="3000000"/>
                            </a:lightRig>
                          </a:scene3d>
                          <a:sp3d contourW="7620">
                            <a:bevelT w="95250" h="31750"/>
                            <a:contourClr>
                              <a:srgbClr val="333333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5" w:type="pct"/>
            <w:shd w:val="clear" w:color="auto" w:fill="auto"/>
            <w:tcMar>
              <w:top w:w="0" w:type="dxa"/>
              <w:left w:w="0" w:type="dxa"/>
              <w:right w:w="150" w:type="dxa"/>
            </w:tcMar>
          </w:tcPr>
          <w:tbl>
            <w:tblPr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1D2412" w14:paraId="2D12A488" w14:textId="77777777">
              <w:tc>
                <w:tcPr>
                  <w:tcW w:w="50" w:type="pct"/>
                  <w:shd w:val="clear" w:color="auto" w:fill="auto"/>
                  <w:tcMar>
                    <w:top w:w="0" w:type="dxa"/>
                    <w:left w:w="0" w:type="dxa"/>
                    <w:right w:w="150" w:type="dxa"/>
                  </w:tcMar>
                </w:tcPr>
                <w:p w14:paraId="47061E86" w14:textId="0E3B1E8D" w:rsidR="001D2412" w:rsidRDefault="008F09C5" w:rsidP="00EA2E6C">
                  <w:pPr>
                    <w:bidi/>
                  </w:pPr>
                  <w:r>
                    <w:rPr>
                      <w:rFonts w:ascii="IRANSans" w:cs="IRANSans" w:hint="cs"/>
                      <w:bCs/>
                      <w:color w:val="424242"/>
                      <w:szCs w:val="28"/>
                      <w:rtl/>
                    </w:rPr>
                    <w:t xml:space="preserve"> </w:t>
                  </w:r>
                  <w:r w:rsidR="00EA2E6C">
                    <w:rPr>
                      <w:rFonts w:ascii="IRANSans" w:cs="IRANSans" w:hint="cs"/>
                      <w:bCs/>
                      <w:color w:val="424242"/>
                      <w:szCs w:val="28"/>
                      <w:rtl/>
                    </w:rPr>
                    <w:t>پریسا غیبی</w:t>
                  </w:r>
                </w:p>
                <w:p w14:paraId="50CDE740" w14:textId="0D0FB6A8" w:rsidR="00334D86" w:rsidRPr="00AB7739" w:rsidRDefault="00334D86" w:rsidP="00AB7739">
                  <w:pPr>
                    <w:bidi/>
                    <w:spacing w:beforeLines="30" w:before="72" w:afterLines="30" w:after="72" w:line="264" w:lineRule="auto"/>
                    <w:rPr>
                      <w:rFonts w:ascii="IRANSans" w:cs="IRANSans"/>
                      <w:color w:val="424242"/>
                      <w:szCs w:val="24"/>
                    </w:rPr>
                  </w:pPr>
                </w:p>
              </w:tc>
              <w:tc>
                <w:tcPr>
                  <w:tcW w:w="50" w:type="pct"/>
                  <w:shd w:val="clear" w:color="auto" w:fill="auto"/>
                  <w:tcMar>
                    <w:top w:w="0" w:type="dxa"/>
                    <w:left w:w="0" w:type="dxa"/>
                    <w:right w:w="150" w:type="dxa"/>
                  </w:tcMar>
                </w:tcPr>
                <w:p w14:paraId="062D63A9" w14:textId="4D1229BD" w:rsidR="001D2412" w:rsidRDefault="008B2C3C" w:rsidP="00EA2E6C">
                  <w:pPr>
                    <w:bidi/>
                    <w:spacing w:afterLines="30" w:after="72" w:line="270" w:lineRule="auto"/>
                  </w:pPr>
                  <w:r w:rsidRPr="00F2168F">
                    <w:rPr>
                      <w:rFonts w:ascii="IRANSans" w:cs="IRANSans" w:hint="cs"/>
                      <w:b/>
                      <w:bCs/>
                      <w:color w:val="424242"/>
                      <w:szCs w:val="18"/>
                      <w:rtl/>
                    </w:rPr>
                    <w:t>متولد:</w:t>
                  </w:r>
                  <w:r>
                    <w:rPr>
                      <w:rFonts w:ascii="IRANSans" w:cs="IRANSans" w:hint="cs"/>
                      <w:color w:val="424242"/>
                      <w:szCs w:val="18"/>
                      <w:rtl/>
                    </w:rPr>
                    <w:t xml:space="preserve"> </w:t>
                  </w:r>
                  <w:r w:rsidR="00EA2E6C">
                    <w:rPr>
                      <w:rFonts w:ascii="IRANSans" w:cs="IRANSans" w:hint="cs"/>
                      <w:color w:val="424242"/>
                      <w:szCs w:val="18"/>
                      <w:rtl/>
                    </w:rPr>
                    <w:t>19</w:t>
                  </w:r>
                  <w:r>
                    <w:rPr>
                      <w:rFonts w:ascii="IRANSans" w:cs="IRANSans" w:hint="cs"/>
                      <w:color w:val="424242"/>
                      <w:szCs w:val="18"/>
                      <w:rtl/>
                    </w:rPr>
                    <w:t>/</w:t>
                  </w:r>
                  <w:r w:rsidR="00EB187C">
                    <w:rPr>
                      <w:rFonts w:ascii="IRANSans" w:cs="IRANSans" w:hint="cs"/>
                      <w:color w:val="424242"/>
                      <w:szCs w:val="18"/>
                      <w:rtl/>
                    </w:rPr>
                    <w:t>۰</w:t>
                  </w:r>
                  <w:r w:rsidR="00EA2E6C">
                    <w:rPr>
                      <w:rFonts w:ascii="IRANSans" w:cs="IRANSans" w:hint="cs"/>
                      <w:color w:val="424242"/>
                      <w:szCs w:val="18"/>
                      <w:rtl/>
                    </w:rPr>
                    <w:t>2/۱۳81</w:t>
                  </w:r>
                  <w:r>
                    <w:rPr>
                      <w:rFonts w:ascii="IRANSans" w:cs="IRANSans" w:hint="cs"/>
                      <w:color w:val="424242"/>
                      <w:szCs w:val="18"/>
                      <w:rtl/>
                    </w:rPr>
                    <w:t xml:space="preserve"> </w:t>
                  </w:r>
                </w:p>
                <w:p w14:paraId="565F9CE3" w14:textId="74C7CE25" w:rsidR="001D2412" w:rsidRDefault="008B2C3C" w:rsidP="00EA2E6C">
                  <w:pPr>
                    <w:bidi/>
                    <w:spacing w:afterLines="30" w:after="72" w:line="270" w:lineRule="auto"/>
                  </w:pPr>
                  <w:r w:rsidRPr="00F2168F">
                    <w:rPr>
                      <w:rFonts w:ascii="IRANSans" w:cs="IRANSans" w:hint="cs"/>
                      <w:b/>
                      <w:bCs/>
                      <w:color w:val="424242"/>
                      <w:szCs w:val="18"/>
                      <w:rtl/>
                    </w:rPr>
                    <w:t>وضعیت تأهل:</w:t>
                  </w:r>
                  <w:r>
                    <w:rPr>
                      <w:rFonts w:ascii="IRANSans" w:cs="IRANSans" w:hint="cs"/>
                      <w:color w:val="424242"/>
                      <w:szCs w:val="18"/>
                      <w:rtl/>
                    </w:rPr>
                    <w:t xml:space="preserve"> مجرد</w:t>
                  </w:r>
                </w:p>
              </w:tc>
            </w:tr>
          </w:tbl>
          <w:p w14:paraId="3F3EB6BE" w14:textId="77777777" w:rsidR="001D2412" w:rsidRDefault="001D2412">
            <w:pPr>
              <w:pBdr>
                <w:bottom w:val="single" w:sz="20" w:space="1" w:color="DEDEDE"/>
              </w:pBdr>
              <w:bidi/>
              <w:spacing w:beforeLines="30" w:before="72" w:afterLines="30" w:after="72" w:line="0" w:lineRule="auto"/>
            </w:pPr>
          </w:p>
          <w:tbl>
            <w:tblPr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3958"/>
              <w:gridCol w:w="3958"/>
            </w:tblGrid>
            <w:tr w:rsidR="001D2412" w14:paraId="6BE69FEC" w14:textId="77777777">
              <w:tc>
                <w:tcPr>
                  <w:tcW w:w="50" w:type="pct"/>
                  <w:shd w:val="clear" w:color="auto" w:fill="auto"/>
                  <w:tcMar>
                    <w:top w:w="0" w:type="dxa"/>
                    <w:left w:w="0" w:type="dxa"/>
                    <w:right w:w="150" w:type="dxa"/>
                  </w:tcMar>
                </w:tcPr>
                <w:p w14:paraId="63F57FD9" w14:textId="010D9A4F" w:rsidR="001D2412" w:rsidRDefault="008B2C3C" w:rsidP="00EA2E6C">
                  <w:pPr>
                    <w:bidi/>
                    <w:spacing w:afterLines="30" w:after="72" w:line="275" w:lineRule="auto"/>
                  </w:pPr>
                  <w:r w:rsidRPr="00F2168F">
                    <w:rPr>
                      <w:rFonts w:ascii="IRANSans" w:cs="IRANSans" w:hint="cs"/>
                      <w:b/>
                      <w:bCs/>
                      <w:color w:val="424242"/>
                      <w:szCs w:val="20"/>
                      <w:rtl/>
                    </w:rPr>
                    <w:t>ایمیل:</w:t>
                  </w:r>
                  <w:r>
                    <w:rPr>
                      <w:rFonts w:ascii="IRANSans" w:cs="IRANSans" w:hint="cs"/>
                      <w:color w:val="424242"/>
                      <w:szCs w:val="20"/>
                      <w:rtl/>
                    </w:rPr>
                    <w:t xml:space="preserve"> </w:t>
                  </w:r>
                  <w:r w:rsidR="00EA2E6C">
                    <w:t>pgheibi4@gmail.com</w:t>
                  </w:r>
                </w:p>
                <w:p w14:paraId="5C368617" w14:textId="07FDC303" w:rsidR="001D2412" w:rsidRDefault="008901EA">
                  <w:pPr>
                    <w:bidi/>
                    <w:spacing w:afterLines="30" w:after="72" w:line="275" w:lineRule="auto"/>
                    <w:rPr>
                      <w:lang w:bidi="fa-IR"/>
                    </w:rPr>
                  </w:pPr>
                  <w:r w:rsidRPr="008901EA">
                    <w:rPr>
                      <w:rFonts w:ascii="IRANSans" w:cs="IRANSans" w:hint="cs"/>
                      <w:b/>
                      <w:bCs/>
                      <w:color w:val="424242"/>
                      <w:sz w:val="20"/>
                      <w:szCs w:val="18"/>
                      <w:rtl/>
                    </w:rPr>
                    <w:t xml:space="preserve">راه‌های ارتباطی: </w:t>
                  </w:r>
                  <w:hyperlink r:id="rId12" w:history="1">
                    <w:r w:rsidR="003F599D" w:rsidRPr="004B15D8">
                      <w:rPr>
                        <w:rStyle w:val="Hyperlink"/>
                      </w:rPr>
                      <w:t>https://zil.ink/parisagheibi</w:t>
                    </w:r>
                  </w:hyperlink>
                  <w:r w:rsidR="003F599D">
                    <w:t xml:space="preserve"> </w:t>
                  </w:r>
                </w:p>
              </w:tc>
              <w:tc>
                <w:tcPr>
                  <w:tcW w:w="50" w:type="pct"/>
                  <w:shd w:val="clear" w:color="auto" w:fill="auto"/>
                  <w:tcMar>
                    <w:top w:w="0" w:type="dxa"/>
                    <w:left w:w="0" w:type="dxa"/>
                    <w:right w:w="150" w:type="dxa"/>
                  </w:tcMar>
                </w:tcPr>
                <w:p w14:paraId="32C30D87" w14:textId="767B3E54" w:rsidR="001D2412" w:rsidRDefault="008B2C3C" w:rsidP="00EA2E6C">
                  <w:pPr>
                    <w:bidi/>
                    <w:spacing w:afterLines="30" w:after="72" w:line="275" w:lineRule="auto"/>
                  </w:pPr>
                  <w:r w:rsidRPr="00F2168F">
                    <w:rPr>
                      <w:rFonts w:ascii="IRANSans" w:cs="IRANSans" w:hint="cs"/>
                      <w:b/>
                      <w:bCs/>
                      <w:color w:val="424242"/>
                      <w:szCs w:val="20"/>
                      <w:rtl/>
                    </w:rPr>
                    <w:t>موبایل:</w:t>
                  </w:r>
                  <w:r>
                    <w:rPr>
                      <w:rFonts w:ascii="IRANSans" w:cs="IRANSans" w:hint="cs"/>
                      <w:color w:val="424242"/>
                      <w:szCs w:val="20"/>
                      <w:rtl/>
                    </w:rPr>
                    <w:t xml:space="preserve"> </w:t>
                  </w:r>
                  <w:hyperlink r:id="rId13" w:history="1">
                    <w:r w:rsidR="00EA2E6C">
                      <w:rPr>
                        <w:rStyle w:val="Hyperlink"/>
                        <w:rFonts w:ascii="IRANSans" w:cs="IRANSans" w:hint="cs"/>
                        <w:color w:val="auto"/>
                        <w:szCs w:val="20"/>
                        <w:u w:val="none"/>
                        <w:rtl/>
                      </w:rPr>
                      <w:t>09372862193</w:t>
                    </w:r>
                  </w:hyperlink>
                </w:p>
                <w:p w14:paraId="7FEAC077" w14:textId="31E6E9D6" w:rsidR="001D2412" w:rsidRDefault="003E69CA">
                  <w:pPr>
                    <w:bidi/>
                    <w:spacing w:afterLines="30" w:after="72" w:line="275" w:lineRule="auto"/>
                  </w:pPr>
                  <w:r>
                    <w:rPr>
                      <w:rFonts w:ascii="IRANSans" w:cs="IRANSans" w:hint="cs"/>
                      <w:b/>
                      <w:bCs/>
                      <w:color w:val="424242"/>
                      <w:szCs w:val="20"/>
                      <w:rtl/>
                    </w:rPr>
                    <w:t>محل سکونت</w:t>
                  </w:r>
                  <w:r w:rsidRPr="00F2168F">
                    <w:rPr>
                      <w:rFonts w:ascii="IRANSans" w:cs="IRANSans" w:hint="cs"/>
                      <w:b/>
                      <w:bCs/>
                      <w:color w:val="424242"/>
                      <w:szCs w:val="20"/>
                      <w:rtl/>
                    </w:rPr>
                    <w:t>:</w:t>
                  </w:r>
                  <w:r>
                    <w:rPr>
                      <w:rFonts w:ascii="IRANSans" w:cs="IRANSans" w:hint="cs"/>
                      <w:color w:val="424242"/>
                      <w:szCs w:val="20"/>
                      <w:rtl/>
                    </w:rPr>
                    <w:t xml:space="preserve"> تهران </w:t>
                  </w:r>
                  <w:r>
                    <w:rPr>
                      <w:rFonts w:ascii="Times New Roman" w:hAnsi="Times New Roman" w:hint="cs"/>
                      <w:color w:val="424242"/>
                      <w:szCs w:val="20"/>
                      <w:rtl/>
                    </w:rPr>
                    <w:t>–</w:t>
                  </w:r>
                  <w:r>
                    <w:rPr>
                      <w:rFonts w:ascii="IRANSans" w:cs="IRANSans" w:hint="cs"/>
                      <w:color w:val="424242"/>
                      <w:szCs w:val="20"/>
                      <w:rtl/>
                    </w:rPr>
                    <w:t xml:space="preserve"> سیدخندان</w:t>
                  </w:r>
                </w:p>
              </w:tc>
            </w:tr>
          </w:tbl>
          <w:p w14:paraId="099202F8" w14:textId="77777777" w:rsidR="001D2412" w:rsidRDefault="001D2412">
            <w:pPr>
              <w:bidi/>
              <w:spacing w:beforeLines="5" w:before="12" w:afterLines="5" w:after="12" w:line="0" w:lineRule="auto"/>
            </w:pPr>
          </w:p>
          <w:p w14:paraId="5C9C7912" w14:textId="77777777" w:rsidR="001D2412" w:rsidRDefault="001D2412">
            <w:pPr>
              <w:bidi/>
            </w:pPr>
          </w:p>
        </w:tc>
      </w:tr>
    </w:tbl>
    <w:p w14:paraId="43CCFFFC" w14:textId="5949E543" w:rsidR="001D2412" w:rsidRPr="00CA37B9" w:rsidRDefault="001D2412" w:rsidP="00A05532">
      <w:pPr>
        <w:bidi/>
        <w:rPr>
          <w:rtl/>
          <w:lang w:bidi="fa-IR"/>
        </w:rPr>
      </w:pPr>
    </w:p>
    <w:p w14:paraId="2A8544E2" w14:textId="4A628DB4" w:rsidR="001D2412" w:rsidRDefault="008B2C3C" w:rsidP="00A05532">
      <w:pPr>
        <w:bidi/>
        <w:spacing w:beforeLines="75" w:before="180" w:afterLines="100" w:after="240" w:line="264" w:lineRule="auto"/>
        <w:ind w:firstLine="720"/>
      </w:pPr>
      <w:r>
        <w:rPr>
          <w:noProof/>
        </w:rPr>
        <w:drawing>
          <wp:anchor distT="0" distB="0" distL="0" distR="0" simplePos="0" relativeHeight="251658240" behindDoc="1" locked="0" layoutInCell="1" allowOverlap="1" wp14:anchorId="0D5924B1" wp14:editId="3CB4196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6924040" cy="523875"/>
            <wp:effectExtent l="0" t="0" r="0" b="9525"/>
            <wp:wrapNone/>
            <wp:docPr id="34" name="0f456cd1-5b97-4304-a169-ebf4ac95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dab3295-1f20-47aa-8eca-c0a3ce843cd9.jpg"/>
                    <pic:cNvPicPr/>
                  </pic:nvPicPr>
                  <pic:blipFill>
                    <a:blip r:embed="rId14" cstate="print">
                      <a:extLst>
                        <a:ext uri="aca35ef5-5749-4087-930a-a9a9a5a3facc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04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RANSans" w:cs="IRANSans" w:hint="cs"/>
          <w:bCs/>
          <w:color w:val="FFFFFF"/>
          <w:szCs w:val="24"/>
          <w:rtl/>
        </w:rPr>
        <w:t>درباره من</w:t>
      </w:r>
    </w:p>
    <w:p w14:paraId="550AE3C4" w14:textId="5AC25AA3" w:rsidR="00746E24" w:rsidRDefault="0099695C" w:rsidP="0099695C">
      <w:pPr>
        <w:bidi/>
        <w:jc w:val="both"/>
        <w:rPr>
          <w:rFonts w:ascii="IRANSans" w:cs="IRANSans"/>
          <w:color w:val="424242"/>
        </w:rPr>
      </w:pPr>
      <w:r>
        <w:rPr>
          <w:rFonts w:ascii="IRANSans" w:cs="IRANSans" w:hint="cs"/>
          <w:color w:val="424242"/>
          <w:rtl/>
          <w:lang w:bidi="fa-IR"/>
        </w:rPr>
        <w:t>پرانرژی و فعال هستم</w:t>
      </w:r>
      <w:r w:rsidR="00AF2CDC">
        <w:rPr>
          <w:rFonts w:ascii="IRANSans" w:cs="IRANSans" w:hint="cs"/>
          <w:color w:val="424242"/>
          <w:rtl/>
          <w:lang w:bidi="fa-IR"/>
        </w:rPr>
        <w:t xml:space="preserve">. توانایی انجام چند وظیفه را به طور همزمان دارم و </w:t>
      </w:r>
      <w:r w:rsidR="00580A69">
        <w:rPr>
          <w:rFonts w:ascii="IRANSans" w:cs="IRANSans" w:hint="cs"/>
          <w:color w:val="424242"/>
          <w:rtl/>
        </w:rPr>
        <w:t>همواره علاقه‌ی بسیار</w:t>
      </w:r>
      <w:r w:rsidR="00D4640D">
        <w:rPr>
          <w:rFonts w:ascii="IRANSans" w:cs="IRANSans" w:hint="cs"/>
          <w:color w:val="424242"/>
          <w:rtl/>
        </w:rPr>
        <w:t xml:space="preserve"> زیادی</w:t>
      </w:r>
      <w:r w:rsidR="00580A69">
        <w:rPr>
          <w:rFonts w:ascii="IRANSans" w:cs="IRANSans" w:hint="cs"/>
          <w:color w:val="424242"/>
          <w:rtl/>
        </w:rPr>
        <w:t xml:space="preserve"> به یادگیری </w:t>
      </w:r>
      <w:r>
        <w:rPr>
          <w:rFonts w:ascii="IRANSans" w:cs="IRANSans" w:hint="cs"/>
          <w:color w:val="424242"/>
          <w:rtl/>
        </w:rPr>
        <w:t xml:space="preserve">دارم. </w:t>
      </w:r>
      <w:r w:rsidR="00CD4E5D">
        <w:rPr>
          <w:rFonts w:ascii="IRANSans" w:cs="IRANSans" w:hint="cs"/>
          <w:color w:val="424242"/>
          <w:rtl/>
        </w:rPr>
        <w:t>همیشه</w:t>
      </w:r>
      <w:r w:rsidR="00D4640D">
        <w:rPr>
          <w:rFonts w:ascii="IRANSans" w:cs="IRANSans" w:hint="cs"/>
          <w:color w:val="424242"/>
          <w:rtl/>
        </w:rPr>
        <w:t xml:space="preserve"> به دنبال آموختن هستم.</w:t>
      </w:r>
      <w:r>
        <w:rPr>
          <w:rFonts w:ascii="IRANSans" w:cs="IRANSans" w:hint="cs"/>
          <w:color w:val="424242"/>
          <w:rtl/>
        </w:rPr>
        <w:t xml:space="preserve"> به شدت به کار تیمی علاقه</w:t>
      </w:r>
      <w:r>
        <w:rPr>
          <w:rFonts w:ascii="IRANSans" w:cs="IRANSans"/>
          <w:color w:val="424242"/>
          <w:rtl/>
        </w:rPr>
        <w:softHyphen/>
      </w:r>
      <w:r>
        <w:rPr>
          <w:rFonts w:ascii="IRANSans" w:cs="IRANSans" w:hint="cs"/>
          <w:color w:val="424242"/>
          <w:rtl/>
        </w:rPr>
        <w:t>مند هستم.</w:t>
      </w:r>
    </w:p>
    <w:p w14:paraId="6D1BFCCC" w14:textId="27BE019B" w:rsidR="009D07D8" w:rsidRDefault="009D07D8" w:rsidP="009D07D8">
      <w:pPr>
        <w:bidi/>
        <w:jc w:val="both"/>
        <w:rPr>
          <w:rFonts w:ascii="IRANSans" w:cs="IRANSans"/>
          <w:color w:val="424242"/>
          <w:rtl/>
          <w:lang w:bidi="fa-IR"/>
        </w:rPr>
      </w:pPr>
      <w:r>
        <w:rPr>
          <w:rFonts w:ascii="IRANSans" w:cs="IRANSans" w:hint="cs"/>
          <w:color w:val="424242"/>
          <w:rtl/>
          <w:lang w:bidi="fa-IR"/>
        </w:rPr>
        <w:t>در حال حاضر نیز مدیر پروژه تیمی از دوستان هستم که در حال ترید کردن در بازارهای سرمایه هستیم.</w:t>
      </w:r>
    </w:p>
    <w:p w14:paraId="4090A1B3" w14:textId="5F23C157" w:rsidR="001D2412" w:rsidRDefault="008B2C3C" w:rsidP="00A05532">
      <w:pPr>
        <w:bidi/>
        <w:spacing w:beforeLines="75" w:before="180" w:afterLines="100" w:after="240" w:line="264" w:lineRule="auto"/>
        <w:ind w:left="806"/>
        <w:rPr>
          <w:rFonts w:ascii="IRANSans" w:cs="IRANSans"/>
          <w:bCs/>
          <w:color w:val="FFFFFF"/>
          <w:szCs w:val="24"/>
          <w:rtl/>
        </w:rPr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70608940" wp14:editId="110441AA">
            <wp:simplePos x="0" y="0"/>
            <wp:positionH relativeFrom="margin">
              <wp:posOffset>4227</wp:posOffset>
            </wp:positionH>
            <wp:positionV relativeFrom="paragraph">
              <wp:posOffset>3248</wp:posOffset>
            </wp:positionV>
            <wp:extent cx="6892357" cy="523216"/>
            <wp:effectExtent l="0" t="0" r="0" b="0"/>
            <wp:wrapNone/>
            <wp:docPr id="2" name="0f456cd1-5b97-4304-a169-ebf4ac95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769b82-3bfc-4778-9cb2-91322bec4c0c.jpg"/>
                    <pic:cNvPicPr/>
                  </pic:nvPicPr>
                  <pic:blipFill>
                    <a:blip r:embed="rId15" cstate="print">
                      <a:extLst>
                        <a:ext uri="0851d176-105a-424d-a57e-c5daaa54d88c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6543" cy="531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IRANSans" w:cs="IRANSans" w:hint="cs"/>
          <w:bCs/>
          <w:color w:val="FFFFFF"/>
          <w:szCs w:val="24"/>
          <w:rtl/>
        </w:rPr>
        <w:t>سوابق تحصیلی</w:t>
      </w:r>
    </w:p>
    <w:tbl>
      <w:tblPr>
        <w:tblStyle w:val="PlainTable3"/>
        <w:bidiVisual/>
        <w:tblW w:w="5000" w:type="pct"/>
        <w:tblLook w:val="04A0" w:firstRow="1" w:lastRow="0" w:firstColumn="1" w:lastColumn="0" w:noHBand="0" w:noVBand="1"/>
      </w:tblPr>
      <w:tblGrid>
        <w:gridCol w:w="1457"/>
        <w:gridCol w:w="1676"/>
        <w:gridCol w:w="2885"/>
        <w:gridCol w:w="1488"/>
        <w:gridCol w:w="1768"/>
        <w:gridCol w:w="1480"/>
      </w:tblGrid>
      <w:tr w:rsidR="00F2168F" w:rsidRPr="00B6768F" w14:paraId="168F6EBA" w14:textId="77777777" w:rsidTr="00F2168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677" w:type="pct"/>
          </w:tcPr>
          <w:p w14:paraId="7259CB04" w14:textId="6D8D74B9" w:rsidR="00B6768F" w:rsidRPr="00B6768F" w:rsidRDefault="00B6768F" w:rsidP="00F2168F">
            <w:pPr>
              <w:bidi/>
              <w:spacing w:line="264" w:lineRule="auto"/>
              <w:jc w:val="center"/>
              <w:rPr>
                <w:rFonts w:ascii="IRANSans" w:hAnsi="IRANSans" w:cs="IRANSans"/>
                <w:rtl/>
                <w:lang w:bidi="fa-IR"/>
              </w:rPr>
            </w:pPr>
            <w:r w:rsidRPr="00B6768F">
              <w:rPr>
                <w:rFonts w:ascii="IRANSans" w:hAnsi="IRANSans" w:cs="IRANSans" w:hint="cs"/>
                <w:rtl/>
                <w:lang w:bidi="fa-IR"/>
              </w:rPr>
              <w:t>مقطع</w:t>
            </w:r>
          </w:p>
        </w:tc>
        <w:tc>
          <w:tcPr>
            <w:tcW w:w="779" w:type="pct"/>
          </w:tcPr>
          <w:p w14:paraId="79CE4E76" w14:textId="7EB8CEDF" w:rsidR="00B6768F" w:rsidRPr="00B6768F" w:rsidRDefault="00B6768F" w:rsidP="00F2168F">
            <w:pPr>
              <w:bidi/>
              <w:spacing w:line="26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 w:rsidRPr="00B6768F">
              <w:rPr>
                <w:rFonts w:ascii="IRANSans" w:hAnsi="IRANSans" w:cs="IRANSans" w:hint="cs"/>
                <w:rtl/>
              </w:rPr>
              <w:t>رشته</w:t>
            </w:r>
          </w:p>
        </w:tc>
        <w:tc>
          <w:tcPr>
            <w:tcW w:w="1341" w:type="pct"/>
          </w:tcPr>
          <w:p w14:paraId="7AA5085D" w14:textId="0186ED54" w:rsidR="00B6768F" w:rsidRPr="00B6768F" w:rsidRDefault="00B6768F" w:rsidP="00F2168F">
            <w:pPr>
              <w:bidi/>
              <w:spacing w:line="26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 w:rsidRPr="00B6768F">
              <w:rPr>
                <w:rFonts w:ascii="IRANSans" w:hAnsi="IRANSans" w:cs="IRANSans" w:hint="cs"/>
                <w:rtl/>
              </w:rPr>
              <w:t>مدرسه/دانشگاه</w:t>
            </w:r>
          </w:p>
        </w:tc>
        <w:tc>
          <w:tcPr>
            <w:tcW w:w="692" w:type="pct"/>
          </w:tcPr>
          <w:p w14:paraId="283ECF99" w14:textId="60543F68" w:rsidR="00B6768F" w:rsidRPr="00B6768F" w:rsidRDefault="00B6768F" w:rsidP="00F2168F">
            <w:pPr>
              <w:bidi/>
              <w:spacing w:line="26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 w:rsidRPr="00B6768F">
              <w:rPr>
                <w:rFonts w:ascii="IRANSans" w:hAnsi="IRANSans" w:cs="IRANSans" w:hint="cs"/>
                <w:rtl/>
              </w:rPr>
              <w:t>شهر</w:t>
            </w:r>
          </w:p>
        </w:tc>
        <w:tc>
          <w:tcPr>
            <w:tcW w:w="822" w:type="pct"/>
          </w:tcPr>
          <w:p w14:paraId="0CAEE525" w14:textId="2032A9D2" w:rsidR="00B6768F" w:rsidRPr="00B6768F" w:rsidRDefault="00B6768F" w:rsidP="00F2168F">
            <w:pPr>
              <w:bidi/>
              <w:spacing w:line="26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 w:rsidRPr="00B6768F">
              <w:rPr>
                <w:rFonts w:ascii="IRANSans" w:hAnsi="IRANSans" w:cs="IRANSans" w:hint="cs"/>
                <w:rtl/>
              </w:rPr>
              <w:t xml:space="preserve">سال ورود </w:t>
            </w:r>
          </w:p>
        </w:tc>
        <w:tc>
          <w:tcPr>
            <w:tcW w:w="688" w:type="pct"/>
          </w:tcPr>
          <w:p w14:paraId="2C9977A3" w14:textId="5308EBF4" w:rsidR="00B6768F" w:rsidRPr="00B6768F" w:rsidRDefault="00B6768F" w:rsidP="00F2168F">
            <w:pPr>
              <w:bidi/>
              <w:spacing w:line="26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 w:rsidRPr="00B6768F">
              <w:rPr>
                <w:rFonts w:ascii="IRANSans" w:hAnsi="IRANSans" w:cs="IRANSans" w:hint="cs"/>
                <w:rtl/>
              </w:rPr>
              <w:t>معدل</w:t>
            </w:r>
          </w:p>
        </w:tc>
      </w:tr>
      <w:tr w:rsidR="00355C5B" w:rsidRPr="00B6768F" w14:paraId="1366AE7E" w14:textId="77777777" w:rsidTr="00F2168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7" w:type="pct"/>
          </w:tcPr>
          <w:p w14:paraId="2317FBA7" w14:textId="07683A86" w:rsidR="00355C5B" w:rsidRPr="00B6768F" w:rsidRDefault="00355C5B" w:rsidP="00355C5B">
            <w:pPr>
              <w:bidi/>
              <w:spacing w:line="264" w:lineRule="auto"/>
              <w:jc w:val="center"/>
              <w:rPr>
                <w:rFonts w:ascii="IRANSans" w:hAnsi="IRANSans" w:cs="IRANSans"/>
                <w:rtl/>
                <w:lang w:bidi="fa-IR"/>
              </w:rPr>
            </w:pPr>
            <w:r>
              <w:rPr>
                <w:rFonts w:ascii="IRANSans" w:hAnsi="IRANSans" w:cs="IRANSans" w:hint="cs"/>
                <w:rtl/>
              </w:rPr>
              <w:t>کارشناسی</w:t>
            </w:r>
          </w:p>
        </w:tc>
        <w:tc>
          <w:tcPr>
            <w:tcW w:w="779" w:type="pct"/>
          </w:tcPr>
          <w:p w14:paraId="6A1E0697" w14:textId="28A5B728" w:rsidR="00355C5B" w:rsidRPr="00B6768F" w:rsidRDefault="003E69CA" w:rsidP="00355C5B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>
              <w:rPr>
                <w:rFonts w:ascii="IRANSans" w:hAnsi="IRANSans" w:cs="IRANSans" w:hint="cs"/>
                <w:rtl/>
              </w:rPr>
              <w:t>مدیریت مالی</w:t>
            </w:r>
          </w:p>
        </w:tc>
        <w:tc>
          <w:tcPr>
            <w:tcW w:w="1341" w:type="pct"/>
          </w:tcPr>
          <w:p w14:paraId="1CEFAF4A" w14:textId="49EE7A53" w:rsidR="00355C5B" w:rsidRPr="00B6768F" w:rsidRDefault="00355C5B" w:rsidP="003E69CA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>
              <w:rPr>
                <w:rFonts w:ascii="IRANSans" w:cs="IRANSans" w:hint="cs"/>
                <w:color w:val="424242"/>
                <w:szCs w:val="20"/>
                <w:rtl/>
              </w:rPr>
              <w:t xml:space="preserve">دانشگاه </w:t>
            </w:r>
            <w:r w:rsidR="003E69CA">
              <w:rPr>
                <w:rFonts w:ascii="IRANSans" w:cs="IRANSans" w:hint="cs"/>
                <w:color w:val="424242"/>
                <w:szCs w:val="20"/>
                <w:rtl/>
              </w:rPr>
              <w:t>تهران</w:t>
            </w:r>
          </w:p>
        </w:tc>
        <w:tc>
          <w:tcPr>
            <w:tcW w:w="692" w:type="pct"/>
          </w:tcPr>
          <w:p w14:paraId="32247AF5" w14:textId="4621C759" w:rsidR="00355C5B" w:rsidRPr="00B6768F" w:rsidRDefault="00355C5B" w:rsidP="00355C5B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>
              <w:rPr>
                <w:rFonts w:ascii="IRANSans" w:hAnsi="IRANSans" w:cs="IRANSans" w:hint="cs"/>
                <w:rtl/>
              </w:rPr>
              <w:t>تهران</w:t>
            </w:r>
          </w:p>
        </w:tc>
        <w:tc>
          <w:tcPr>
            <w:tcW w:w="822" w:type="pct"/>
          </w:tcPr>
          <w:p w14:paraId="3C8DD103" w14:textId="5ED725EF" w:rsidR="00355C5B" w:rsidRPr="00B6768F" w:rsidRDefault="00355C5B" w:rsidP="003E69CA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>
              <w:rPr>
                <w:rFonts w:ascii="IRANSans" w:hAnsi="IRANSans" w:cs="IRANSans" w:hint="cs"/>
                <w:rtl/>
              </w:rPr>
              <w:t>۱۳۹</w:t>
            </w:r>
            <w:r w:rsidR="003E69CA">
              <w:rPr>
                <w:rFonts w:ascii="IRANSans" w:hAnsi="IRANSans" w:cs="IRANSans" w:hint="cs"/>
                <w:rtl/>
              </w:rPr>
              <w:t>9</w:t>
            </w:r>
          </w:p>
        </w:tc>
        <w:tc>
          <w:tcPr>
            <w:tcW w:w="688" w:type="pct"/>
          </w:tcPr>
          <w:p w14:paraId="279828EC" w14:textId="0748AC50" w:rsidR="00355C5B" w:rsidRPr="00B6768F" w:rsidRDefault="003E69CA" w:rsidP="00355C5B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</w:rPr>
            </w:pPr>
            <w:r>
              <w:rPr>
                <w:rFonts w:ascii="IRANSans" w:hAnsi="IRANSans" w:cs="IRANSans" w:hint="cs"/>
                <w:rtl/>
              </w:rPr>
              <w:t>19.43</w:t>
            </w:r>
          </w:p>
        </w:tc>
      </w:tr>
      <w:tr w:rsidR="00355C5B" w:rsidRPr="00B6768F" w14:paraId="0A524E4A" w14:textId="77777777" w:rsidTr="00F2168F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77" w:type="pct"/>
          </w:tcPr>
          <w:p w14:paraId="17978620" w14:textId="08DC8CCE" w:rsidR="00355C5B" w:rsidRPr="00B6768F" w:rsidRDefault="00355C5B" w:rsidP="00355C5B">
            <w:pPr>
              <w:bidi/>
              <w:spacing w:line="264" w:lineRule="auto"/>
              <w:jc w:val="center"/>
              <w:rPr>
                <w:rFonts w:ascii="IRANSans" w:hAnsi="IRANSans" w:cs="IRANSans"/>
                <w:rtl/>
              </w:rPr>
            </w:pPr>
            <w:r>
              <w:rPr>
                <w:rFonts w:ascii="IRANSans" w:hAnsi="IRANSans" w:cs="IRANSans" w:hint="cs"/>
                <w:rtl/>
              </w:rPr>
              <w:t>دیپلم</w:t>
            </w:r>
          </w:p>
        </w:tc>
        <w:tc>
          <w:tcPr>
            <w:tcW w:w="779" w:type="pct"/>
          </w:tcPr>
          <w:p w14:paraId="2B014814" w14:textId="45E0DA44" w:rsidR="00355C5B" w:rsidRPr="00B6768F" w:rsidRDefault="00355C5B" w:rsidP="00355C5B">
            <w:pPr>
              <w:bidi/>
              <w:spacing w:line="26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>
              <w:rPr>
                <w:rFonts w:ascii="IRANSans" w:hAnsi="IRANSans" w:cs="IRANSans" w:hint="cs"/>
                <w:rtl/>
              </w:rPr>
              <w:t>ریاضی-فیزیک</w:t>
            </w:r>
          </w:p>
        </w:tc>
        <w:tc>
          <w:tcPr>
            <w:tcW w:w="1341" w:type="pct"/>
          </w:tcPr>
          <w:p w14:paraId="6B36E18F" w14:textId="2DC757A7" w:rsidR="00355C5B" w:rsidRPr="00B6768F" w:rsidRDefault="003F599D" w:rsidP="003F599D">
            <w:pPr>
              <w:bidi/>
              <w:spacing w:line="26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>
              <w:rPr>
                <w:rFonts w:ascii="IRANSans" w:cs="IRANSans" w:hint="cs"/>
                <w:color w:val="424242"/>
                <w:szCs w:val="20"/>
                <w:rtl/>
              </w:rPr>
              <w:t>دبیرستان منظومه خرد</w:t>
            </w:r>
          </w:p>
        </w:tc>
        <w:tc>
          <w:tcPr>
            <w:tcW w:w="692" w:type="pct"/>
          </w:tcPr>
          <w:p w14:paraId="337810ED" w14:textId="7FD71B82" w:rsidR="00355C5B" w:rsidRPr="00B6768F" w:rsidRDefault="003F599D" w:rsidP="00355C5B">
            <w:pPr>
              <w:bidi/>
              <w:spacing w:line="26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>
              <w:rPr>
                <w:rFonts w:ascii="IRANSans" w:hAnsi="IRANSans" w:cs="IRANSans" w:hint="cs"/>
                <w:rtl/>
              </w:rPr>
              <w:t>تهران</w:t>
            </w:r>
          </w:p>
        </w:tc>
        <w:tc>
          <w:tcPr>
            <w:tcW w:w="822" w:type="pct"/>
          </w:tcPr>
          <w:p w14:paraId="202E362E" w14:textId="1D667F78" w:rsidR="00355C5B" w:rsidRPr="00B6768F" w:rsidRDefault="00355C5B" w:rsidP="003F599D">
            <w:pPr>
              <w:bidi/>
              <w:spacing w:line="26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rtl/>
              </w:rPr>
            </w:pPr>
            <w:r>
              <w:rPr>
                <w:rFonts w:ascii="IRANSans" w:hAnsi="IRANSans" w:cs="IRANSans" w:hint="cs"/>
                <w:rtl/>
              </w:rPr>
              <w:t>۱۳۹</w:t>
            </w:r>
            <w:r w:rsidR="003F599D">
              <w:rPr>
                <w:rFonts w:ascii="IRANSans" w:hAnsi="IRANSans" w:cs="IRANSans" w:hint="cs"/>
                <w:rtl/>
              </w:rPr>
              <w:t>6</w:t>
            </w:r>
          </w:p>
        </w:tc>
        <w:tc>
          <w:tcPr>
            <w:tcW w:w="688" w:type="pct"/>
          </w:tcPr>
          <w:p w14:paraId="27E153A3" w14:textId="3C0310D2" w:rsidR="00355C5B" w:rsidRPr="00B6768F" w:rsidRDefault="003E69CA" w:rsidP="003E69CA">
            <w:pPr>
              <w:bidi/>
              <w:spacing w:line="26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</w:rPr>
            </w:pPr>
            <w:r>
              <w:rPr>
                <w:rFonts w:ascii="IRANSans" w:hAnsi="IRANSans" w:cs="IRANSans" w:hint="cs"/>
                <w:rtl/>
              </w:rPr>
              <w:t>19.41</w:t>
            </w:r>
          </w:p>
        </w:tc>
      </w:tr>
    </w:tbl>
    <w:p w14:paraId="7C0BF582" w14:textId="6BBEF54C" w:rsidR="00A05532" w:rsidRDefault="00D943C4" w:rsidP="00A05532">
      <w:r>
        <w:rPr>
          <w:noProof/>
        </w:rPr>
        <w:drawing>
          <wp:anchor distT="0" distB="0" distL="0" distR="0" simplePos="0" relativeHeight="251686912" behindDoc="1" locked="0" layoutInCell="1" allowOverlap="1" wp14:anchorId="6F7E4B28" wp14:editId="1D961A57">
            <wp:simplePos x="0" y="0"/>
            <wp:positionH relativeFrom="margin">
              <wp:posOffset>-1057</wp:posOffset>
            </wp:positionH>
            <wp:positionV relativeFrom="paragraph">
              <wp:posOffset>171927</wp:posOffset>
            </wp:positionV>
            <wp:extent cx="6844786" cy="523859"/>
            <wp:effectExtent l="0" t="0" r="0" b="0"/>
            <wp:wrapNone/>
            <wp:docPr id="38" name="0f456cd1-5b97-4304-a169-ebf4ac95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d8e0ba-d3e2-4087-b6f4-cfb7b95471b9.jpg"/>
                    <pic:cNvPicPr/>
                  </pic:nvPicPr>
                  <pic:blipFill>
                    <a:blip r:embed="rId16" cstate="print">
                      <a:extLst>
                        <a:ext uri="e58b7eba-c21e-4391-ab55-930779f1b189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203" cy="52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CF0EFA" w14:textId="6DB798A4" w:rsidR="00B83287" w:rsidRDefault="00B83287" w:rsidP="00D943C4">
      <w:pPr>
        <w:bidi/>
        <w:spacing w:beforeLines="75" w:before="180" w:afterLines="100" w:after="240" w:line="264" w:lineRule="auto"/>
        <w:ind w:firstLine="720"/>
        <w:rPr>
          <w:rFonts w:ascii="IRANSans" w:cs="IRANSans"/>
          <w:bCs/>
          <w:color w:val="FFFFFF"/>
          <w:szCs w:val="24"/>
          <w:rtl/>
          <w:lang w:bidi="fa-IR"/>
        </w:rPr>
      </w:pPr>
      <w:r>
        <w:rPr>
          <w:rFonts w:ascii="IRANSans" w:cs="IRANSans" w:hint="cs"/>
          <w:bCs/>
          <w:color w:val="FFFFFF"/>
          <w:szCs w:val="24"/>
          <w:rtl/>
        </w:rPr>
        <w:t xml:space="preserve"> </w:t>
      </w:r>
      <w:r>
        <w:rPr>
          <w:rFonts w:ascii="IRANSans" w:cs="IRANSans" w:hint="cs"/>
          <w:bCs/>
          <w:color w:val="FFFFFF"/>
          <w:szCs w:val="24"/>
          <w:rtl/>
          <w:lang w:bidi="fa-IR"/>
        </w:rPr>
        <w:t>فعالیت‌های داوطلبانه</w:t>
      </w:r>
    </w:p>
    <w:tbl>
      <w:tblPr>
        <w:tblStyle w:val="PlainTable3"/>
        <w:bidiVisual/>
        <w:tblW w:w="5000" w:type="pct"/>
        <w:tblLook w:val="04A0" w:firstRow="1" w:lastRow="0" w:firstColumn="1" w:lastColumn="0" w:noHBand="0" w:noVBand="1"/>
      </w:tblPr>
      <w:tblGrid>
        <w:gridCol w:w="3194"/>
        <w:gridCol w:w="4861"/>
        <w:gridCol w:w="718"/>
        <w:gridCol w:w="1981"/>
      </w:tblGrid>
      <w:tr w:rsidR="00D943C4" w:rsidRPr="00B6768F" w14:paraId="3361B9A2" w14:textId="77777777" w:rsidTr="00D943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85" w:type="pct"/>
            <w:vAlign w:val="center"/>
          </w:tcPr>
          <w:p w14:paraId="0CB7BAEF" w14:textId="77777777" w:rsidR="00D943C4" w:rsidRPr="00D943C4" w:rsidRDefault="00D943C4" w:rsidP="00D943C4">
            <w:pPr>
              <w:bidi/>
              <w:spacing w:line="264" w:lineRule="auto"/>
              <w:jc w:val="center"/>
              <w:rPr>
                <w:rFonts w:ascii="IRANSans" w:hAnsi="IRANSans" w:cs="IRANSans"/>
                <w:sz w:val="20"/>
                <w:szCs w:val="20"/>
                <w:rtl/>
                <w:lang w:bidi="fa-IR"/>
              </w:rPr>
            </w:pPr>
            <w:r w:rsidRPr="00D943C4">
              <w:rPr>
                <w:rFonts w:ascii="IRANSans" w:hAnsi="IRANSans" w:cs="IRANSans" w:hint="cs"/>
                <w:sz w:val="20"/>
                <w:szCs w:val="20"/>
                <w:rtl/>
                <w:lang w:bidi="fa-IR"/>
              </w:rPr>
              <w:t>عنوان</w:t>
            </w:r>
          </w:p>
        </w:tc>
        <w:tc>
          <w:tcPr>
            <w:tcW w:w="2260" w:type="pct"/>
            <w:vAlign w:val="center"/>
          </w:tcPr>
          <w:p w14:paraId="7F8B0FC7" w14:textId="054CA90A" w:rsidR="00D943C4" w:rsidRPr="00D943C4" w:rsidRDefault="00D943C4" w:rsidP="00D943C4">
            <w:pPr>
              <w:bidi/>
              <w:spacing w:line="26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 w:rsidRPr="00D943C4">
              <w:rPr>
                <w:rFonts w:ascii="IRANSans" w:hAnsi="IRANSans" w:cs="IRANSans" w:hint="cs"/>
                <w:sz w:val="20"/>
                <w:szCs w:val="20"/>
                <w:rtl/>
              </w:rPr>
              <w:t>محل فعالیت</w:t>
            </w:r>
          </w:p>
        </w:tc>
        <w:tc>
          <w:tcPr>
            <w:tcW w:w="334" w:type="pct"/>
            <w:vAlign w:val="center"/>
          </w:tcPr>
          <w:p w14:paraId="14E944E6" w14:textId="77777777" w:rsidR="00D943C4" w:rsidRPr="00D943C4" w:rsidRDefault="00D943C4" w:rsidP="00D943C4">
            <w:pPr>
              <w:bidi/>
              <w:spacing w:line="26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 w:rsidRPr="00D943C4">
              <w:rPr>
                <w:rFonts w:ascii="IRANSans" w:hAnsi="IRANSans" w:cs="IRANSans" w:hint="cs"/>
                <w:sz w:val="20"/>
                <w:szCs w:val="20"/>
                <w:rtl/>
              </w:rPr>
              <w:t>شهر</w:t>
            </w:r>
          </w:p>
        </w:tc>
        <w:tc>
          <w:tcPr>
            <w:tcW w:w="921" w:type="pct"/>
            <w:vAlign w:val="center"/>
          </w:tcPr>
          <w:p w14:paraId="5404EBEB" w14:textId="12F423C1" w:rsidR="00D943C4" w:rsidRPr="00D943C4" w:rsidRDefault="00D943C4" w:rsidP="00D943C4">
            <w:pPr>
              <w:bidi/>
              <w:spacing w:line="26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 w:rsidRPr="00D943C4">
              <w:rPr>
                <w:rFonts w:ascii="IRANSans" w:hAnsi="IRANSans" w:cs="IRANSans" w:hint="cs"/>
                <w:sz w:val="20"/>
                <w:szCs w:val="20"/>
                <w:rtl/>
              </w:rPr>
              <w:t>زمان فعالیت</w:t>
            </w:r>
          </w:p>
        </w:tc>
      </w:tr>
      <w:tr w:rsidR="00D943C4" w:rsidRPr="00B6768F" w14:paraId="61DAA172" w14:textId="77777777" w:rsidTr="00D943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pct"/>
            <w:vAlign w:val="center"/>
          </w:tcPr>
          <w:p w14:paraId="471B4FB2" w14:textId="7EB76321" w:rsidR="00D943C4" w:rsidRPr="00D943C4" w:rsidRDefault="003E69CA" w:rsidP="00D943C4">
            <w:pPr>
              <w:bidi/>
              <w:spacing w:line="264" w:lineRule="auto"/>
              <w:jc w:val="center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دبیر انجمن علمی مالی</w:t>
            </w:r>
          </w:p>
        </w:tc>
        <w:tc>
          <w:tcPr>
            <w:tcW w:w="2260" w:type="pct"/>
            <w:vAlign w:val="center"/>
          </w:tcPr>
          <w:p w14:paraId="7DCD4351" w14:textId="5E7EB3DF" w:rsidR="00D943C4" w:rsidRPr="00D943C4" w:rsidRDefault="003E69CA" w:rsidP="002F393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انجمن علمی دانشکده مدیریت دانشگاه تهران</w:t>
            </w:r>
          </w:p>
        </w:tc>
        <w:tc>
          <w:tcPr>
            <w:tcW w:w="334" w:type="pct"/>
            <w:vAlign w:val="center"/>
          </w:tcPr>
          <w:p w14:paraId="469C6A98" w14:textId="003D7F41" w:rsidR="00D943C4" w:rsidRPr="00D943C4" w:rsidRDefault="00D943C4" w:rsidP="00D943C4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 w:rsidRPr="00D943C4">
              <w:rPr>
                <w:rFonts w:ascii="IRANSans" w:hAnsi="IRANSans" w:cs="IRANSans" w:hint="cs"/>
                <w:sz w:val="20"/>
                <w:szCs w:val="20"/>
                <w:rtl/>
              </w:rPr>
              <w:t>تهران</w:t>
            </w:r>
          </w:p>
        </w:tc>
        <w:tc>
          <w:tcPr>
            <w:tcW w:w="921" w:type="pct"/>
            <w:vAlign w:val="center"/>
          </w:tcPr>
          <w:p w14:paraId="5DB0DBB8" w14:textId="77777777" w:rsidR="003D460A" w:rsidRDefault="00D943C4" w:rsidP="00D943C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cs="IRANSans"/>
                <w:color w:val="424242"/>
                <w:sz w:val="20"/>
                <w:szCs w:val="20"/>
              </w:rPr>
            </w:pP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سال تحصیلی</w:t>
            </w:r>
          </w:p>
          <w:p w14:paraId="417F0D8E" w14:textId="65BD7365" w:rsidR="00D943C4" w:rsidRPr="00D943C4" w:rsidRDefault="00D943C4" w:rsidP="003E69C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۱</w:t>
            </w:r>
            <w:r w:rsidR="003E69CA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400</w:t>
            </w: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-۱۴۰</w:t>
            </w:r>
            <w:r w:rsidR="003E69CA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1</w:t>
            </w:r>
          </w:p>
        </w:tc>
      </w:tr>
      <w:tr w:rsidR="003E69CA" w:rsidRPr="00B6768F" w14:paraId="41B240AF" w14:textId="77777777" w:rsidTr="00D943C4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pct"/>
            <w:vAlign w:val="center"/>
          </w:tcPr>
          <w:p w14:paraId="1B7073E6" w14:textId="04A3C24C" w:rsidR="003E69CA" w:rsidRPr="00D943C4" w:rsidRDefault="003E69CA" w:rsidP="003E69CA">
            <w:pPr>
              <w:bidi/>
              <w:spacing w:line="264" w:lineRule="auto"/>
              <w:jc w:val="center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عضو تیم منابع انسانی</w:t>
            </w:r>
          </w:p>
        </w:tc>
        <w:tc>
          <w:tcPr>
            <w:tcW w:w="2260" w:type="pct"/>
            <w:vAlign w:val="center"/>
          </w:tcPr>
          <w:p w14:paraId="441AFE18" w14:textId="049556AA" w:rsidR="003E69CA" w:rsidRPr="00D943C4" w:rsidRDefault="003E69CA" w:rsidP="003E69CA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 xml:space="preserve">رویداد 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اکوننس</w:t>
            </w: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 xml:space="preserve"> ۲۰۲۱ دانشکده 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مدیریت دانشگاه تهران</w:t>
            </w:r>
          </w:p>
        </w:tc>
        <w:tc>
          <w:tcPr>
            <w:tcW w:w="334" w:type="pct"/>
            <w:vAlign w:val="center"/>
          </w:tcPr>
          <w:p w14:paraId="5A92B9C1" w14:textId="1718B146" w:rsidR="003E69CA" w:rsidRPr="00D943C4" w:rsidRDefault="003E69CA" w:rsidP="003E69CA">
            <w:pPr>
              <w:bidi/>
              <w:spacing w:line="26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 w:rsidRPr="00D943C4">
              <w:rPr>
                <w:rFonts w:ascii="IRANSans" w:hAnsi="IRANSans" w:cs="IRANSans" w:hint="cs"/>
                <w:sz w:val="20"/>
                <w:szCs w:val="20"/>
                <w:rtl/>
              </w:rPr>
              <w:t>تهران</w:t>
            </w:r>
          </w:p>
        </w:tc>
        <w:tc>
          <w:tcPr>
            <w:tcW w:w="921" w:type="pct"/>
            <w:vAlign w:val="center"/>
          </w:tcPr>
          <w:p w14:paraId="2760A667" w14:textId="094DB773" w:rsidR="003E69CA" w:rsidRPr="00D943C4" w:rsidRDefault="003E69CA" w:rsidP="003E69CA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 xml:space="preserve">نیم‌سال 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اول</w:t>
            </w: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 xml:space="preserve"> تحصیلی 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1400</w:t>
            </w: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-۱۴۰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1</w:t>
            </w:r>
          </w:p>
        </w:tc>
      </w:tr>
      <w:tr w:rsidR="003E69CA" w:rsidRPr="00B6768F" w14:paraId="2C1BC67C" w14:textId="77777777" w:rsidTr="00D943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pct"/>
            <w:vAlign w:val="center"/>
          </w:tcPr>
          <w:p w14:paraId="6E6840E7" w14:textId="30516501" w:rsidR="003E69CA" w:rsidRPr="00D943C4" w:rsidRDefault="003E69CA" w:rsidP="003E69CA">
            <w:pPr>
              <w:bidi/>
              <w:spacing w:line="264" w:lineRule="auto"/>
              <w:jc w:val="center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عضو تیم علمی</w:t>
            </w:r>
          </w:p>
        </w:tc>
        <w:tc>
          <w:tcPr>
            <w:tcW w:w="2260" w:type="pct"/>
            <w:vAlign w:val="center"/>
          </w:tcPr>
          <w:p w14:paraId="308EDB20" w14:textId="67E889E2" w:rsidR="003E69CA" w:rsidRPr="00D943C4" w:rsidRDefault="003E69CA" w:rsidP="003E69C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 xml:space="preserve">رویداد 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اکوننس</w:t>
            </w: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 xml:space="preserve"> ۲۰۲۱ دانشکده 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مدیریت دانشگاه تهران</w:t>
            </w:r>
          </w:p>
        </w:tc>
        <w:tc>
          <w:tcPr>
            <w:tcW w:w="334" w:type="pct"/>
            <w:vAlign w:val="center"/>
          </w:tcPr>
          <w:p w14:paraId="7379222E" w14:textId="07BDD6E0" w:rsidR="003E69CA" w:rsidRPr="00D943C4" w:rsidRDefault="003E69CA" w:rsidP="003E69CA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  <w:lang w:bidi="fa-IR"/>
              </w:rPr>
            </w:pPr>
            <w:r w:rsidRPr="00D943C4">
              <w:rPr>
                <w:rFonts w:ascii="IRANSans" w:hAnsi="IRANSans" w:cs="IRANSans" w:hint="cs"/>
                <w:sz w:val="20"/>
                <w:szCs w:val="20"/>
                <w:rtl/>
              </w:rPr>
              <w:t>تهران</w:t>
            </w:r>
          </w:p>
        </w:tc>
        <w:tc>
          <w:tcPr>
            <w:tcW w:w="921" w:type="pct"/>
            <w:vAlign w:val="center"/>
          </w:tcPr>
          <w:p w14:paraId="5866AC22" w14:textId="690165F8" w:rsidR="003E69CA" w:rsidRPr="00D943C4" w:rsidRDefault="003E69CA" w:rsidP="003E69C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  <w:rtl/>
              </w:rPr>
            </w:pP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 xml:space="preserve">نیم‌سال 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اول</w:t>
            </w: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 xml:space="preserve"> تحصیلی 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1400</w:t>
            </w:r>
            <w:r w:rsidRPr="00D943C4"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-۱۴۰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1</w:t>
            </w:r>
          </w:p>
        </w:tc>
      </w:tr>
      <w:tr w:rsidR="00D3295A" w:rsidRPr="00B6768F" w14:paraId="0D58A05F" w14:textId="77777777" w:rsidTr="00D3295A">
        <w:trPr>
          <w:trHeight w:val="66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pct"/>
            <w:vAlign w:val="center"/>
          </w:tcPr>
          <w:p w14:paraId="4F256E68" w14:textId="5BA1DE40" w:rsidR="00D3295A" w:rsidRDefault="00D3295A" w:rsidP="003E69CA">
            <w:pPr>
              <w:bidi/>
              <w:spacing w:line="264" w:lineRule="auto"/>
              <w:jc w:val="center"/>
              <w:rPr>
                <w:rFonts w:ascii="IRANSans" w:hAnsi="IRANSans" w:cs="IRANSans" w:hint="c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عضو تیم منابع انسانی</w:t>
            </w:r>
          </w:p>
        </w:tc>
        <w:tc>
          <w:tcPr>
            <w:tcW w:w="2260" w:type="pct"/>
            <w:vAlign w:val="center"/>
          </w:tcPr>
          <w:p w14:paraId="6A09779A" w14:textId="37F270DB" w:rsidR="00D3295A" w:rsidRPr="00D943C4" w:rsidRDefault="00D3295A" w:rsidP="003E69CA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cs="IRANSans" w:hint="cs"/>
                <w:color w:val="424242"/>
                <w:sz w:val="20"/>
                <w:szCs w:val="20"/>
                <w:rtl/>
              </w:rPr>
            </w:pP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رویداد گیمین 2022 دانشکده صنایع دانشکاه صنعتی شریف</w:t>
            </w:r>
          </w:p>
        </w:tc>
        <w:tc>
          <w:tcPr>
            <w:tcW w:w="334" w:type="pct"/>
            <w:vAlign w:val="center"/>
          </w:tcPr>
          <w:p w14:paraId="083E3766" w14:textId="06EBA9F3" w:rsidR="00D3295A" w:rsidRPr="00D943C4" w:rsidRDefault="00D3295A" w:rsidP="003E69CA">
            <w:pPr>
              <w:bidi/>
              <w:spacing w:line="26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 w:hint="c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تهران</w:t>
            </w:r>
          </w:p>
        </w:tc>
        <w:tc>
          <w:tcPr>
            <w:tcW w:w="921" w:type="pct"/>
            <w:vAlign w:val="center"/>
          </w:tcPr>
          <w:p w14:paraId="55DFFF79" w14:textId="74DDC96A" w:rsidR="00D3295A" w:rsidRPr="00D943C4" w:rsidRDefault="00D3295A" w:rsidP="003E69CA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cs="IRANSans" w:hint="cs"/>
                <w:color w:val="424242"/>
                <w:sz w:val="20"/>
                <w:szCs w:val="20"/>
                <w:rtl/>
              </w:rPr>
            </w:pP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تابستان سال 1401</w:t>
            </w:r>
          </w:p>
        </w:tc>
      </w:tr>
      <w:tr w:rsidR="00D3295A" w:rsidRPr="00B6768F" w14:paraId="12EFD870" w14:textId="77777777" w:rsidTr="00D943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85" w:type="pct"/>
            <w:vAlign w:val="center"/>
          </w:tcPr>
          <w:p w14:paraId="70478291" w14:textId="742DB749" w:rsidR="00D3295A" w:rsidRDefault="00D3295A" w:rsidP="00D3295A">
            <w:pPr>
              <w:bidi/>
              <w:spacing w:line="264" w:lineRule="auto"/>
              <w:jc w:val="center"/>
              <w:rPr>
                <w:rFonts w:ascii="IRANSans" w:hAnsi="IRANSans" w:cs="IRANSans" w:hint="c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عضو تیم منابع انسانی</w:t>
            </w:r>
          </w:p>
        </w:tc>
        <w:tc>
          <w:tcPr>
            <w:tcW w:w="2260" w:type="pct"/>
            <w:vAlign w:val="center"/>
          </w:tcPr>
          <w:p w14:paraId="0268EB11" w14:textId="73F916A8" w:rsidR="00D3295A" w:rsidRDefault="00D3295A" w:rsidP="00D3295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cs="IRANSans" w:hint="cs"/>
                <w:color w:val="424242"/>
                <w:sz w:val="20"/>
                <w:szCs w:val="20"/>
                <w:rtl/>
              </w:rPr>
            </w:pP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رویداد وبلوپرز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 xml:space="preserve"> 2022 دانشکده 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مهندسی کامپیوتر</w:t>
            </w: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 xml:space="preserve"> دانشکاه صنعتی شریف</w:t>
            </w:r>
          </w:p>
        </w:tc>
        <w:tc>
          <w:tcPr>
            <w:tcW w:w="334" w:type="pct"/>
            <w:vAlign w:val="center"/>
          </w:tcPr>
          <w:p w14:paraId="0E0E9E5B" w14:textId="469484BC" w:rsidR="00D3295A" w:rsidRDefault="00D3295A" w:rsidP="00D3295A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 w:hint="c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تهران</w:t>
            </w:r>
          </w:p>
        </w:tc>
        <w:tc>
          <w:tcPr>
            <w:tcW w:w="921" w:type="pct"/>
            <w:vAlign w:val="center"/>
          </w:tcPr>
          <w:p w14:paraId="61DDBEDC" w14:textId="6F164081" w:rsidR="00D3295A" w:rsidRDefault="00D3295A" w:rsidP="00D3295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cs="IRANSans" w:hint="cs"/>
                <w:color w:val="424242"/>
                <w:sz w:val="20"/>
                <w:szCs w:val="20"/>
                <w:rtl/>
              </w:rPr>
            </w:pPr>
            <w:r>
              <w:rPr>
                <w:rFonts w:ascii="IRANSans" w:cs="IRANSans" w:hint="cs"/>
                <w:color w:val="424242"/>
                <w:sz w:val="20"/>
                <w:szCs w:val="20"/>
                <w:rtl/>
              </w:rPr>
              <w:t>تابستان سال 1401</w:t>
            </w:r>
          </w:p>
        </w:tc>
      </w:tr>
    </w:tbl>
    <w:p w14:paraId="75DEAC38" w14:textId="48BE8B04" w:rsidR="004F58AA" w:rsidRDefault="004F58AA">
      <w:r>
        <w:rPr>
          <w:noProof/>
        </w:rPr>
        <w:drawing>
          <wp:anchor distT="0" distB="0" distL="0" distR="0" simplePos="0" relativeHeight="251661312" behindDoc="1" locked="0" layoutInCell="1" allowOverlap="1" wp14:anchorId="08EB19E9" wp14:editId="68E16AF0">
            <wp:simplePos x="0" y="0"/>
            <wp:positionH relativeFrom="margin">
              <wp:align>right</wp:align>
            </wp:positionH>
            <wp:positionV relativeFrom="paragraph">
              <wp:posOffset>168080</wp:posOffset>
            </wp:positionV>
            <wp:extent cx="6828929" cy="523875"/>
            <wp:effectExtent l="0" t="0" r="0" b="0"/>
            <wp:wrapNone/>
            <wp:docPr id="4" name="0f456cd1-5b97-4304-a169-ebf4ac95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d56a914-37b9-4890-ad62-42c79e76de97.jpg"/>
                    <pic:cNvPicPr/>
                  </pic:nvPicPr>
                  <pic:blipFill>
                    <a:blip r:embed="rId17" cstate="print">
                      <a:extLst>
                        <a:ext uri="668af9b7-c84b-4a78-b8d4-7c8506bf7f9f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8929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3CF93" w14:textId="578BE511" w:rsidR="001D2412" w:rsidRDefault="00C60405" w:rsidP="0045244D">
      <w:pPr>
        <w:bidi/>
        <w:spacing w:beforeLines="75" w:before="180" w:afterLines="100" w:after="240" w:line="264" w:lineRule="auto"/>
      </w:pPr>
      <w:r>
        <w:rPr>
          <w:rFonts w:ascii="IRANSans" w:cs="IRANSans" w:hint="cs"/>
          <w:bCs/>
          <w:color w:val="FFFFFF"/>
          <w:szCs w:val="24"/>
          <w:rtl/>
        </w:rPr>
        <w:t xml:space="preserve">          </w:t>
      </w:r>
      <w:r w:rsidR="008B2C3C">
        <w:rPr>
          <w:rFonts w:ascii="IRANSans" w:cs="IRANSans" w:hint="cs"/>
          <w:bCs/>
          <w:color w:val="FFFFFF"/>
          <w:szCs w:val="24"/>
          <w:rtl/>
        </w:rPr>
        <w:t xml:space="preserve"> مهارت‌ها</w:t>
      </w:r>
    </w:p>
    <w:tbl>
      <w:tblPr>
        <w:tblStyle w:val="PlainTable5"/>
        <w:bidiVisual/>
        <w:tblW w:w="5000" w:type="pct"/>
        <w:tblLook w:val="04A0" w:firstRow="1" w:lastRow="0" w:firstColumn="1" w:lastColumn="0" w:noHBand="0" w:noVBand="1"/>
      </w:tblPr>
      <w:tblGrid>
        <w:gridCol w:w="5205"/>
        <w:gridCol w:w="1852"/>
        <w:gridCol w:w="1987"/>
        <w:gridCol w:w="1710"/>
      </w:tblGrid>
      <w:tr w:rsidR="004F58AA" w:rsidRPr="00EC4ECA" w14:paraId="5197159C" w14:textId="56A4335C" w:rsidTr="00262C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20" w:type="pct"/>
            <w:tcBorders>
              <w:bottom w:val="none" w:sz="0" w:space="0" w:color="auto"/>
            </w:tcBorders>
            <w:vAlign w:val="center"/>
          </w:tcPr>
          <w:p w14:paraId="0F5E1C46" w14:textId="4103D81C" w:rsidR="004F58AA" w:rsidRPr="00EC4ECA" w:rsidRDefault="004F58AA" w:rsidP="004F58AA">
            <w:pPr>
              <w:bidi/>
              <w:jc w:val="left"/>
              <w:rPr>
                <w:rFonts w:ascii="IRANSans" w:hAnsi="IRANSans" w:cs="IRANSans"/>
                <w:b/>
                <w:bCs/>
                <w:color w:val="424242"/>
                <w:rtl/>
              </w:rPr>
            </w:pPr>
            <w:r w:rsidRPr="00EC4ECA">
              <w:rPr>
                <w:rFonts w:ascii="IRANSans" w:hAnsi="IRANSans" w:cs="IRANSans"/>
                <w:b/>
                <w:bCs/>
                <w:color w:val="424242"/>
                <w:rtl/>
              </w:rPr>
              <w:t xml:space="preserve">مهارت‌های </w:t>
            </w:r>
            <w:r>
              <w:rPr>
                <w:rFonts w:ascii="IRANSans" w:hAnsi="IRANSans" w:cs="IRANSans" w:hint="cs"/>
                <w:b/>
                <w:bCs/>
                <w:color w:val="424242"/>
                <w:rtl/>
              </w:rPr>
              <w:t>عمومی</w:t>
            </w:r>
            <w:r w:rsidRPr="00EC4ECA">
              <w:rPr>
                <w:rFonts w:ascii="IRANSans" w:hAnsi="IRANSans" w:cs="IRANSans"/>
                <w:b/>
                <w:bCs/>
                <w:color w:val="424242"/>
                <w:rtl/>
              </w:rPr>
              <w:t>:</w:t>
            </w:r>
          </w:p>
        </w:tc>
        <w:tc>
          <w:tcPr>
            <w:tcW w:w="861" w:type="pct"/>
            <w:vAlign w:val="center"/>
          </w:tcPr>
          <w:p w14:paraId="286F5185" w14:textId="32995D7E" w:rsidR="004F58AA" w:rsidRPr="00EC4ECA" w:rsidRDefault="004F58AA" w:rsidP="004F58AA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noProof/>
              </w:rPr>
            </w:pPr>
            <w:r>
              <w:rPr>
                <w:rFonts w:ascii="IRANSans" w:hAnsi="IRANSans" w:cs="IRANSans" w:hint="cs"/>
                <w:noProof/>
                <w:rtl/>
              </w:rPr>
              <w:t>مقدماتی</w:t>
            </w:r>
          </w:p>
        </w:tc>
        <w:tc>
          <w:tcPr>
            <w:tcW w:w="924" w:type="pct"/>
            <w:vAlign w:val="center"/>
          </w:tcPr>
          <w:p w14:paraId="0C98A0A5" w14:textId="4DD19409" w:rsidR="004F58AA" w:rsidRPr="00EC4ECA" w:rsidRDefault="004F58AA" w:rsidP="004F58AA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noProof/>
              </w:rPr>
            </w:pPr>
            <w:r>
              <w:rPr>
                <w:rFonts w:ascii="IRANSans" w:hAnsi="IRANSans" w:cs="IRANSans" w:hint="cs"/>
                <w:noProof/>
                <w:rtl/>
              </w:rPr>
              <w:t>متوسط</w:t>
            </w:r>
          </w:p>
        </w:tc>
        <w:tc>
          <w:tcPr>
            <w:tcW w:w="795" w:type="pct"/>
            <w:vAlign w:val="center"/>
          </w:tcPr>
          <w:p w14:paraId="74533B0B" w14:textId="68B1C9A1" w:rsidR="004F58AA" w:rsidRPr="00EC4ECA" w:rsidRDefault="004F58AA" w:rsidP="004F58AA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noProof/>
              </w:rPr>
            </w:pPr>
            <w:r>
              <w:rPr>
                <w:rFonts w:ascii="IRANSans" w:hAnsi="IRANSans" w:cs="IRANSans" w:hint="cs"/>
                <w:noProof/>
                <w:rtl/>
              </w:rPr>
              <w:t>پیشرفته</w:t>
            </w:r>
          </w:p>
        </w:tc>
      </w:tr>
      <w:tr w:rsidR="004F58AA" w:rsidRPr="00EC4ECA" w14:paraId="3E5938F6" w14:textId="380D010B" w:rsidTr="00262C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0" w:type="pct"/>
            <w:vAlign w:val="center"/>
          </w:tcPr>
          <w:p w14:paraId="0F311A95" w14:textId="23677B1E" w:rsidR="004F58AA" w:rsidRPr="00C04E8B" w:rsidRDefault="004F58AA" w:rsidP="00265BB4">
            <w:pPr>
              <w:pStyle w:val="ListParagraph"/>
              <w:numPr>
                <w:ilvl w:val="0"/>
                <w:numId w:val="9"/>
              </w:numPr>
              <w:bidi/>
              <w:spacing w:after="0"/>
              <w:jc w:val="left"/>
              <w:rPr>
                <w:rFonts w:ascii="IRANSans" w:hAnsi="IRANSans" w:cs="IRANSans"/>
                <w:i w:val="0"/>
                <w:iCs w:val="0"/>
                <w:color w:val="424242"/>
                <w:sz w:val="14"/>
                <w:szCs w:val="18"/>
                <w:rtl/>
                <w:lang w:bidi="fa-IR"/>
              </w:rPr>
            </w:pPr>
            <w:r w:rsidRPr="00C04E8B">
              <w:rPr>
                <w:rFonts w:ascii="IRANSans" w:hAnsi="IRANSans" w:cs="IRANSans" w:hint="cs"/>
                <w:i w:val="0"/>
                <w:iCs w:val="0"/>
                <w:color w:val="424242"/>
                <w:sz w:val="14"/>
                <w:szCs w:val="18"/>
                <w:rtl/>
                <w:lang w:bidi="fa-IR"/>
              </w:rPr>
              <w:t>مایکروسافت اکسل</w:t>
            </w:r>
          </w:p>
        </w:tc>
        <w:tc>
          <w:tcPr>
            <w:tcW w:w="861" w:type="pct"/>
            <w:vAlign w:val="center"/>
          </w:tcPr>
          <w:p w14:paraId="69D57E3F" w14:textId="394958A4" w:rsidR="004F58AA" w:rsidRPr="00262CC2" w:rsidRDefault="004F58AA" w:rsidP="00265BB4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lang w:bidi="fa-IR"/>
              </w:rPr>
            </w:pPr>
          </w:p>
        </w:tc>
        <w:tc>
          <w:tcPr>
            <w:tcW w:w="924" w:type="pct"/>
            <w:vAlign w:val="center"/>
          </w:tcPr>
          <w:p w14:paraId="78464EA0" w14:textId="0841CD6D" w:rsidR="004F58AA" w:rsidRPr="00262CC2" w:rsidRDefault="004F58AA" w:rsidP="003E69CA">
            <w:pPr>
              <w:pStyle w:val="ListParagraph"/>
              <w:numPr>
                <w:ilvl w:val="0"/>
                <w:numId w:val="9"/>
              </w:numPr>
              <w:bidi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rtl/>
                <w:lang w:bidi="fa-IR"/>
              </w:rPr>
            </w:pPr>
          </w:p>
        </w:tc>
        <w:tc>
          <w:tcPr>
            <w:tcW w:w="795" w:type="pct"/>
            <w:vAlign w:val="center"/>
          </w:tcPr>
          <w:p w14:paraId="65EDDA23" w14:textId="77777777" w:rsidR="004F58AA" w:rsidRPr="00262CC2" w:rsidRDefault="004F58AA" w:rsidP="003E69CA">
            <w:pPr>
              <w:pStyle w:val="ListParagraph"/>
              <w:numPr>
                <w:ilvl w:val="0"/>
                <w:numId w:val="0"/>
              </w:numPr>
              <w:bidi/>
              <w:spacing w:after="0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rtl/>
                <w:lang w:bidi="fa-IR"/>
              </w:rPr>
            </w:pPr>
          </w:p>
        </w:tc>
      </w:tr>
      <w:tr w:rsidR="00374229" w:rsidRPr="00EC4ECA" w14:paraId="10E8F268" w14:textId="70D65411" w:rsidTr="00262CC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0" w:type="pct"/>
            <w:vAlign w:val="center"/>
          </w:tcPr>
          <w:p w14:paraId="4746947A" w14:textId="09C14ABC" w:rsidR="00374229" w:rsidRPr="00C04E8B" w:rsidRDefault="00374229" w:rsidP="00374229">
            <w:pPr>
              <w:pStyle w:val="ListParagraph"/>
              <w:numPr>
                <w:ilvl w:val="0"/>
                <w:numId w:val="9"/>
              </w:numPr>
              <w:bidi/>
              <w:spacing w:after="0"/>
              <w:jc w:val="left"/>
              <w:rPr>
                <w:rFonts w:ascii="IRANSans" w:hAnsi="IRANSans" w:cs="IRANSans"/>
                <w:i w:val="0"/>
                <w:iCs w:val="0"/>
                <w:color w:val="424242"/>
                <w:sz w:val="14"/>
                <w:szCs w:val="18"/>
                <w:rtl/>
                <w:lang w:bidi="fa-IR"/>
              </w:rPr>
            </w:pPr>
            <w:r w:rsidRPr="00C04E8B">
              <w:rPr>
                <w:rFonts w:ascii="IRANSans" w:hAnsi="IRANSans" w:cs="IRANSans" w:hint="cs"/>
                <w:i w:val="0"/>
                <w:iCs w:val="0"/>
                <w:color w:val="424242"/>
                <w:sz w:val="14"/>
                <w:szCs w:val="18"/>
                <w:rtl/>
                <w:lang w:bidi="fa-IR"/>
              </w:rPr>
              <w:t>مایکروسافت پاورپوینت</w:t>
            </w:r>
          </w:p>
        </w:tc>
        <w:tc>
          <w:tcPr>
            <w:tcW w:w="861" w:type="pct"/>
            <w:vAlign w:val="center"/>
          </w:tcPr>
          <w:p w14:paraId="79BADE24" w14:textId="000F9B03" w:rsidR="00374229" w:rsidRPr="00374229" w:rsidRDefault="00374229" w:rsidP="00374229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lang w:bidi="fa-IR"/>
              </w:rPr>
            </w:pPr>
            <w:r>
              <w:rPr>
                <w:rFonts w:ascii="IRANSans" w:hAnsi="IRANSans" w:cs="IRANSans" w:hint="cs"/>
                <w:b/>
                <w:bCs/>
                <w:color w:val="424242"/>
                <w:sz w:val="16"/>
                <w:szCs w:val="20"/>
                <w:rtl/>
                <w:lang w:bidi="fa-IR"/>
              </w:rPr>
              <w:t>ر</w:t>
            </w:r>
            <w:bookmarkStart w:id="0" w:name="_GoBack"/>
            <w:bookmarkEnd w:id="0"/>
          </w:p>
        </w:tc>
        <w:tc>
          <w:tcPr>
            <w:tcW w:w="924" w:type="pct"/>
            <w:vAlign w:val="center"/>
          </w:tcPr>
          <w:p w14:paraId="7CE37E77" w14:textId="77777777" w:rsidR="00374229" w:rsidRPr="00262CC2" w:rsidRDefault="00374229" w:rsidP="00374229">
            <w:pPr>
              <w:pStyle w:val="ListParagraph"/>
              <w:numPr>
                <w:ilvl w:val="0"/>
                <w:numId w:val="9"/>
              </w:numPr>
              <w:bidi/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rtl/>
                <w:lang w:bidi="fa-IR"/>
              </w:rPr>
            </w:pPr>
          </w:p>
        </w:tc>
        <w:tc>
          <w:tcPr>
            <w:tcW w:w="795" w:type="pct"/>
            <w:vAlign w:val="center"/>
          </w:tcPr>
          <w:p w14:paraId="69640AD5" w14:textId="77777777" w:rsidR="00374229" w:rsidRPr="003E69CA" w:rsidRDefault="00374229" w:rsidP="00374229">
            <w:pPr>
              <w:bidi/>
              <w:ind w:left="720" w:hanging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rtl/>
                <w:lang w:bidi="fa-IR"/>
              </w:rPr>
            </w:pPr>
          </w:p>
        </w:tc>
      </w:tr>
      <w:tr w:rsidR="00374229" w:rsidRPr="00EC4ECA" w14:paraId="62901302" w14:textId="3E00748E" w:rsidTr="00262C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0" w:type="pct"/>
            <w:vAlign w:val="center"/>
          </w:tcPr>
          <w:p w14:paraId="61924862" w14:textId="0E71EA2A" w:rsidR="00374229" w:rsidRPr="00C04E8B" w:rsidRDefault="00374229" w:rsidP="00374229">
            <w:pPr>
              <w:pStyle w:val="ListParagraph"/>
              <w:numPr>
                <w:ilvl w:val="0"/>
                <w:numId w:val="9"/>
              </w:numPr>
              <w:bidi/>
              <w:spacing w:after="0"/>
              <w:jc w:val="left"/>
              <w:rPr>
                <w:rFonts w:ascii="IRANSans" w:hAnsi="IRANSans" w:cs="IRANSans"/>
                <w:i w:val="0"/>
                <w:iCs w:val="0"/>
                <w:color w:val="424242"/>
                <w:sz w:val="14"/>
                <w:szCs w:val="18"/>
                <w:rtl/>
                <w:lang w:bidi="fa-IR"/>
              </w:rPr>
            </w:pPr>
            <w:r w:rsidRPr="00C04E8B">
              <w:rPr>
                <w:rFonts w:ascii="IRANSans" w:hAnsi="IRANSans" w:cs="IRANSans" w:hint="cs"/>
                <w:i w:val="0"/>
                <w:iCs w:val="0"/>
                <w:color w:val="424242"/>
                <w:sz w:val="14"/>
                <w:szCs w:val="18"/>
                <w:rtl/>
                <w:lang w:bidi="fa-IR"/>
              </w:rPr>
              <w:t>مایکروسافت ورد</w:t>
            </w:r>
          </w:p>
        </w:tc>
        <w:tc>
          <w:tcPr>
            <w:tcW w:w="861" w:type="pct"/>
            <w:vAlign w:val="center"/>
          </w:tcPr>
          <w:p w14:paraId="43EFD375" w14:textId="4ECD8767" w:rsidR="00374229" w:rsidRPr="00262CC2" w:rsidRDefault="00374229" w:rsidP="0037422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lang w:bidi="fa-IR"/>
              </w:rPr>
            </w:pPr>
          </w:p>
        </w:tc>
        <w:tc>
          <w:tcPr>
            <w:tcW w:w="924" w:type="pct"/>
            <w:vAlign w:val="center"/>
          </w:tcPr>
          <w:p w14:paraId="0F72CD8D" w14:textId="15CF1407" w:rsidR="00374229" w:rsidRPr="003E69CA" w:rsidRDefault="00374229" w:rsidP="00374229">
            <w:pPr>
              <w:pStyle w:val="ListParagraph"/>
              <w:numPr>
                <w:ilvl w:val="0"/>
                <w:numId w:val="9"/>
              </w:num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rtl/>
                <w:lang w:bidi="fa-IR"/>
              </w:rPr>
            </w:pPr>
          </w:p>
        </w:tc>
        <w:tc>
          <w:tcPr>
            <w:tcW w:w="795" w:type="pct"/>
            <w:vAlign w:val="center"/>
          </w:tcPr>
          <w:p w14:paraId="328449FF" w14:textId="1A9A1D82" w:rsidR="00374229" w:rsidRPr="00262CC2" w:rsidRDefault="00374229" w:rsidP="00374229">
            <w:pPr>
              <w:pStyle w:val="ListParagraph"/>
              <w:numPr>
                <w:ilvl w:val="0"/>
                <w:numId w:val="0"/>
              </w:numPr>
              <w:bidi/>
              <w:spacing w:after="0"/>
              <w:ind w:left="36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rtl/>
                <w:lang w:bidi="fa-IR"/>
              </w:rPr>
            </w:pPr>
          </w:p>
        </w:tc>
      </w:tr>
      <w:tr w:rsidR="00374229" w:rsidRPr="00EC4ECA" w14:paraId="65A5581F" w14:textId="62403835" w:rsidTr="00262CC2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0" w:type="pct"/>
            <w:vAlign w:val="center"/>
          </w:tcPr>
          <w:p w14:paraId="52D669C3" w14:textId="00C257A3" w:rsidR="00374229" w:rsidRPr="00C04E8B" w:rsidRDefault="00374229" w:rsidP="00374229">
            <w:pPr>
              <w:pStyle w:val="ListParagraph"/>
              <w:numPr>
                <w:ilvl w:val="0"/>
                <w:numId w:val="9"/>
              </w:numPr>
              <w:bidi/>
              <w:spacing w:after="0"/>
              <w:jc w:val="left"/>
              <w:rPr>
                <w:rFonts w:ascii="IRANSans" w:hAnsi="IRANSans" w:cs="IRANSans"/>
                <w:i w:val="0"/>
                <w:iCs w:val="0"/>
                <w:color w:val="424242"/>
                <w:sz w:val="14"/>
                <w:szCs w:val="18"/>
                <w:lang w:bidi="fa-IR"/>
              </w:rPr>
            </w:pPr>
            <w:r w:rsidRPr="00C04E8B">
              <w:rPr>
                <w:rFonts w:ascii="IRANSans" w:hAnsi="IRANSans" w:cs="IRANSans" w:hint="cs"/>
                <w:i w:val="0"/>
                <w:iCs w:val="0"/>
                <w:color w:val="424242"/>
                <w:sz w:val="14"/>
                <w:szCs w:val="18"/>
                <w:rtl/>
                <w:lang w:bidi="fa-IR"/>
              </w:rPr>
              <w:t>برنامه‌نویسی به زبان پایتون</w:t>
            </w:r>
          </w:p>
        </w:tc>
        <w:tc>
          <w:tcPr>
            <w:tcW w:w="861" w:type="pct"/>
            <w:vAlign w:val="center"/>
          </w:tcPr>
          <w:p w14:paraId="06A43C2E" w14:textId="4D6A13DC" w:rsidR="00374229" w:rsidRPr="003E69CA" w:rsidRDefault="00374229" w:rsidP="00374229">
            <w:pPr>
              <w:pStyle w:val="ListParagraph"/>
              <w:numPr>
                <w:ilvl w:val="0"/>
                <w:numId w:val="9"/>
              </w:num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rtl/>
                <w:lang w:bidi="fa-IR"/>
              </w:rPr>
            </w:pPr>
          </w:p>
        </w:tc>
        <w:tc>
          <w:tcPr>
            <w:tcW w:w="924" w:type="pct"/>
            <w:vAlign w:val="center"/>
          </w:tcPr>
          <w:p w14:paraId="4E9A7CFA" w14:textId="4F7FE509" w:rsidR="00374229" w:rsidRPr="00262CC2" w:rsidRDefault="00374229" w:rsidP="00374229">
            <w:pPr>
              <w:pStyle w:val="ListParagraph"/>
              <w:numPr>
                <w:ilvl w:val="0"/>
                <w:numId w:val="0"/>
              </w:numPr>
              <w:bidi/>
              <w:spacing w:after="0"/>
              <w:ind w:left="3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rtl/>
                <w:lang w:bidi="fa-IR"/>
              </w:rPr>
            </w:pPr>
          </w:p>
        </w:tc>
        <w:tc>
          <w:tcPr>
            <w:tcW w:w="795" w:type="pct"/>
            <w:vAlign w:val="center"/>
          </w:tcPr>
          <w:p w14:paraId="54B92950" w14:textId="3D38C4DF" w:rsidR="00374229" w:rsidRPr="00262CC2" w:rsidRDefault="00374229" w:rsidP="00374229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sz w:val="16"/>
                <w:szCs w:val="20"/>
                <w:rtl/>
                <w:lang w:bidi="fa-IR"/>
              </w:rPr>
            </w:pPr>
          </w:p>
        </w:tc>
      </w:tr>
      <w:tr w:rsidR="00374229" w:rsidRPr="00EC4ECA" w14:paraId="0882EA01" w14:textId="0E0C45C3" w:rsidTr="00262CC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20" w:type="pct"/>
            <w:vAlign w:val="center"/>
          </w:tcPr>
          <w:p w14:paraId="72E06FDD" w14:textId="0F418DBE" w:rsidR="00374229" w:rsidRPr="00C04E8B" w:rsidRDefault="00374229" w:rsidP="00374229">
            <w:pPr>
              <w:pStyle w:val="ListParagraph"/>
              <w:numPr>
                <w:ilvl w:val="0"/>
                <w:numId w:val="9"/>
              </w:numPr>
              <w:bidi/>
              <w:spacing w:after="0"/>
              <w:jc w:val="left"/>
              <w:rPr>
                <w:rFonts w:ascii="IRANSans" w:hAnsi="IRANSans" w:cs="IRANSans"/>
                <w:i w:val="0"/>
                <w:iCs w:val="0"/>
                <w:color w:val="424242"/>
                <w:sz w:val="14"/>
                <w:szCs w:val="18"/>
                <w:rtl/>
              </w:rPr>
            </w:pPr>
            <w:r>
              <w:rPr>
                <w:rFonts w:ascii="IRANSans" w:hAnsi="IRANSans" w:cs="IRANSans" w:hint="cs"/>
                <w:i w:val="0"/>
                <w:iCs w:val="0"/>
                <w:color w:val="424242"/>
                <w:sz w:val="14"/>
                <w:szCs w:val="18"/>
                <w:rtl/>
                <w:lang w:bidi="fa-IR"/>
              </w:rPr>
              <w:t>مدیریت پروژه</w:t>
            </w:r>
          </w:p>
        </w:tc>
        <w:tc>
          <w:tcPr>
            <w:tcW w:w="861" w:type="pct"/>
            <w:vAlign w:val="center"/>
          </w:tcPr>
          <w:p w14:paraId="2730719A" w14:textId="23110552" w:rsidR="00374229" w:rsidRPr="00C04E8B" w:rsidRDefault="00374229" w:rsidP="0037422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noProof/>
                <w:sz w:val="16"/>
                <w:szCs w:val="20"/>
              </w:rPr>
            </w:pPr>
          </w:p>
        </w:tc>
        <w:tc>
          <w:tcPr>
            <w:tcW w:w="924" w:type="pct"/>
            <w:vAlign w:val="center"/>
          </w:tcPr>
          <w:p w14:paraId="098918D2" w14:textId="77777777" w:rsidR="00374229" w:rsidRPr="00C04E8B" w:rsidRDefault="00374229" w:rsidP="00374229">
            <w:pPr>
              <w:pStyle w:val="ListParagraph"/>
              <w:numPr>
                <w:ilvl w:val="0"/>
                <w:numId w:val="9"/>
              </w:numPr>
              <w:bidi/>
              <w:spacing w:after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noProof/>
                <w:sz w:val="16"/>
                <w:szCs w:val="20"/>
                <w:rtl/>
              </w:rPr>
            </w:pPr>
          </w:p>
        </w:tc>
        <w:tc>
          <w:tcPr>
            <w:tcW w:w="795" w:type="pct"/>
            <w:vAlign w:val="center"/>
          </w:tcPr>
          <w:p w14:paraId="07DD1380" w14:textId="77777777" w:rsidR="00374229" w:rsidRPr="00262CC2" w:rsidRDefault="00374229" w:rsidP="00374229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noProof/>
                <w:sz w:val="16"/>
                <w:szCs w:val="20"/>
                <w:rtl/>
              </w:rPr>
            </w:pPr>
          </w:p>
        </w:tc>
      </w:tr>
    </w:tbl>
    <w:p w14:paraId="1C4DB3D6" w14:textId="04D04605" w:rsidR="00381D46" w:rsidRPr="0045244D" w:rsidRDefault="00265BB4" w:rsidP="003D73AD">
      <w:pPr>
        <w:bidi/>
        <w:rPr>
          <w:rFonts w:ascii="IRANSans" w:hAnsi="IRANSans" w:cs="IRANSans"/>
          <w:b/>
          <w:bCs/>
          <w:noProof/>
          <w:sz w:val="14"/>
          <w:szCs w:val="18"/>
          <w:rtl/>
        </w:rPr>
      </w:pPr>
      <w:r w:rsidRPr="0045244D">
        <w:rPr>
          <w:rFonts w:ascii="IRANSans" w:hAnsi="IRANSans" w:cs="IRANSans" w:hint="cs"/>
          <w:b/>
          <w:bCs/>
          <w:noProof/>
          <w:sz w:val="14"/>
          <w:szCs w:val="18"/>
          <w:rtl/>
        </w:rPr>
        <w:t>راهنما:</w:t>
      </w:r>
    </w:p>
    <w:p w14:paraId="4389D2DF" w14:textId="0E9D98C0" w:rsidR="00BC4953" w:rsidRPr="0045244D" w:rsidRDefault="00265BB4" w:rsidP="003D73AD">
      <w:pPr>
        <w:bidi/>
        <w:rPr>
          <w:rFonts w:ascii="IRANSans" w:hAnsi="IRANSans" w:cs="IRANSans"/>
          <w:noProof/>
          <w:sz w:val="14"/>
          <w:szCs w:val="18"/>
          <w:rtl/>
        </w:rPr>
      </w:pPr>
      <w:r w:rsidRPr="0045244D">
        <w:rPr>
          <w:rFonts w:ascii="IRANSans" w:hAnsi="IRANSans" w:cs="IRANSans" w:hint="cs"/>
          <w:b/>
          <w:bCs/>
          <w:noProof/>
          <w:sz w:val="14"/>
          <w:szCs w:val="18"/>
          <w:rtl/>
        </w:rPr>
        <w:t>مقدماتی:</w:t>
      </w:r>
      <w:r w:rsidRPr="0045244D">
        <w:rPr>
          <w:rFonts w:ascii="IRANSans" w:hAnsi="IRANSans" w:cs="IRANSans" w:hint="cs"/>
          <w:noProof/>
          <w:sz w:val="14"/>
          <w:szCs w:val="18"/>
          <w:rtl/>
        </w:rPr>
        <w:t xml:space="preserve"> آشنایی با مفاهیم و مقدمات موضوع دارم ولی تجربه‌ی کاری ندارم.</w:t>
      </w:r>
    </w:p>
    <w:p w14:paraId="6A91E0A3" w14:textId="35A3BF85" w:rsidR="00381D46" w:rsidRPr="0045244D" w:rsidRDefault="003D73AD" w:rsidP="00BC4953">
      <w:pPr>
        <w:bidi/>
        <w:rPr>
          <w:rFonts w:ascii="IRANSans" w:hAnsi="IRANSans" w:cs="IRANSans"/>
          <w:noProof/>
          <w:sz w:val="14"/>
          <w:szCs w:val="18"/>
          <w:rtl/>
        </w:rPr>
      </w:pPr>
      <w:r w:rsidRPr="0045244D">
        <w:rPr>
          <w:rFonts w:ascii="IRANSans" w:hAnsi="IRANSans" w:cs="IRANSans" w:hint="cs"/>
          <w:b/>
          <w:bCs/>
          <w:noProof/>
          <w:sz w:val="14"/>
          <w:szCs w:val="18"/>
          <w:rtl/>
        </w:rPr>
        <w:lastRenderedPageBreak/>
        <w:t>متوسط:</w:t>
      </w:r>
      <w:r w:rsidRPr="0045244D">
        <w:rPr>
          <w:rFonts w:ascii="IRANSans" w:hAnsi="IRANSans" w:cs="IRANSans" w:hint="cs"/>
          <w:noProof/>
          <w:sz w:val="14"/>
          <w:szCs w:val="18"/>
          <w:rtl/>
        </w:rPr>
        <w:t xml:space="preserve"> آشنایی با مفاهیم و مقدمات موضوع دارم و تجربه کاری نیز در این مهارت دارم.</w:t>
      </w:r>
    </w:p>
    <w:p w14:paraId="31504DE4" w14:textId="34BE7374" w:rsidR="00262CC2" w:rsidRPr="0045244D" w:rsidRDefault="00265BB4" w:rsidP="00F87450">
      <w:pPr>
        <w:bidi/>
        <w:rPr>
          <w:rFonts w:ascii="IRANSans" w:hAnsi="IRANSans" w:cs="IRANSans"/>
          <w:noProof/>
          <w:sz w:val="14"/>
          <w:szCs w:val="18"/>
          <w:rtl/>
        </w:rPr>
      </w:pPr>
      <w:r w:rsidRPr="0045244D">
        <w:rPr>
          <w:rFonts w:ascii="IRANSans" w:hAnsi="IRANSans" w:cs="IRANSans" w:hint="cs"/>
          <w:b/>
          <w:bCs/>
          <w:noProof/>
          <w:sz w:val="14"/>
          <w:szCs w:val="18"/>
          <w:rtl/>
        </w:rPr>
        <w:t>پیشرفته:</w:t>
      </w:r>
      <w:r w:rsidRPr="0045244D">
        <w:rPr>
          <w:rFonts w:ascii="IRANSans" w:hAnsi="IRANSans" w:cs="IRANSans" w:hint="cs"/>
          <w:noProof/>
          <w:sz w:val="14"/>
          <w:szCs w:val="18"/>
          <w:rtl/>
        </w:rPr>
        <w:t xml:space="preserve"> </w:t>
      </w:r>
      <w:r w:rsidR="003D73AD" w:rsidRPr="0045244D">
        <w:rPr>
          <w:rFonts w:ascii="IRANSans" w:hAnsi="IRANSans" w:cs="IRANSans" w:hint="cs"/>
          <w:noProof/>
          <w:sz w:val="14"/>
          <w:szCs w:val="18"/>
          <w:rtl/>
        </w:rPr>
        <w:t xml:space="preserve">یک یا </w:t>
      </w:r>
      <w:r w:rsidRPr="0045244D">
        <w:rPr>
          <w:rFonts w:ascii="IRANSans" w:hAnsi="IRANSans" w:cs="IRANSans" w:hint="cs"/>
          <w:noProof/>
          <w:sz w:val="14"/>
          <w:szCs w:val="18"/>
          <w:rtl/>
        </w:rPr>
        <w:t>چند پروژه‌</w:t>
      </w:r>
      <w:r w:rsidR="00B7485A">
        <w:rPr>
          <w:rFonts w:ascii="IRANSans" w:hAnsi="IRANSans" w:cs="IRANSans" w:hint="cs"/>
          <w:noProof/>
          <w:sz w:val="14"/>
          <w:szCs w:val="18"/>
          <w:rtl/>
        </w:rPr>
        <w:t xml:space="preserve"> </w:t>
      </w:r>
      <w:r w:rsidRPr="0045244D">
        <w:rPr>
          <w:rFonts w:ascii="IRANSans" w:hAnsi="IRANSans" w:cs="IRANSans" w:hint="cs"/>
          <w:noProof/>
          <w:sz w:val="14"/>
          <w:szCs w:val="18"/>
          <w:rtl/>
        </w:rPr>
        <w:t>در این حوزه انجام داده‌ام.</w:t>
      </w:r>
    </w:p>
    <w:tbl>
      <w:tblPr>
        <w:tblStyle w:val="PlainTable5"/>
        <w:bidiVisual/>
        <w:tblW w:w="5000" w:type="pct"/>
        <w:tblLook w:val="04A0" w:firstRow="1" w:lastRow="0" w:firstColumn="1" w:lastColumn="0" w:noHBand="0" w:noVBand="1"/>
      </w:tblPr>
      <w:tblGrid>
        <w:gridCol w:w="5175"/>
        <w:gridCol w:w="5579"/>
      </w:tblGrid>
      <w:tr w:rsidR="00DD085B" w:rsidRPr="00265BB4" w14:paraId="2CEB2493" w14:textId="3AFEF48F" w:rsidTr="00DD08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406" w:type="pct"/>
          </w:tcPr>
          <w:p w14:paraId="1EBC664F" w14:textId="77777777" w:rsidR="00DD085B" w:rsidRPr="006566B3" w:rsidRDefault="00DD085B" w:rsidP="00B75453">
            <w:pPr>
              <w:bidi/>
              <w:jc w:val="left"/>
              <w:rPr>
                <w:rFonts w:ascii="IRANSans" w:hAnsi="IRANSans" w:cs="IRANSans"/>
                <w:color w:val="424242"/>
                <w:sz w:val="14"/>
                <w:szCs w:val="18"/>
                <w:rtl/>
              </w:rPr>
            </w:pPr>
            <w:r w:rsidRPr="00EC4ECA">
              <w:rPr>
                <w:rFonts w:ascii="IRANSans" w:hAnsi="IRANSans" w:cs="IRANSans"/>
                <w:b/>
                <w:bCs/>
                <w:color w:val="424242"/>
                <w:rtl/>
              </w:rPr>
              <w:t xml:space="preserve">مهارت‌های </w:t>
            </w:r>
            <w:r>
              <w:rPr>
                <w:rFonts w:ascii="IRANSans" w:hAnsi="IRANSans" w:cs="IRANSans" w:hint="cs"/>
                <w:b/>
                <w:bCs/>
                <w:color w:val="424242"/>
                <w:rtl/>
              </w:rPr>
              <w:t>نرم:</w:t>
            </w:r>
          </w:p>
        </w:tc>
        <w:tc>
          <w:tcPr>
            <w:tcW w:w="2594" w:type="pct"/>
          </w:tcPr>
          <w:p w14:paraId="61F8F561" w14:textId="77777777" w:rsidR="00DD085B" w:rsidRPr="00EC4ECA" w:rsidRDefault="00DD085B" w:rsidP="00B75453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b/>
                <w:bCs/>
                <w:color w:val="424242"/>
                <w:rtl/>
              </w:rPr>
            </w:pPr>
          </w:p>
        </w:tc>
      </w:tr>
      <w:tr w:rsidR="00283999" w:rsidRPr="00265BB4" w14:paraId="341B6E9C" w14:textId="26EA6581" w:rsidTr="00DD08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6" w:type="pct"/>
          </w:tcPr>
          <w:p w14:paraId="53E6D70B" w14:textId="01D4EF7D" w:rsidR="00283999" w:rsidRPr="00BC746B" w:rsidRDefault="00283999" w:rsidP="00283999">
            <w:pPr>
              <w:pStyle w:val="ListParagraph"/>
              <w:numPr>
                <w:ilvl w:val="0"/>
                <w:numId w:val="9"/>
              </w:numPr>
              <w:bidi/>
              <w:spacing w:after="0"/>
              <w:jc w:val="left"/>
              <w:rPr>
                <w:rFonts w:ascii="IRANSans" w:hAnsi="IRANSans" w:cs="IRANSans"/>
                <w:i w:val="0"/>
                <w:iCs w:val="0"/>
                <w:color w:val="424242"/>
                <w:sz w:val="14"/>
                <w:szCs w:val="18"/>
                <w:rtl/>
              </w:rPr>
            </w:pPr>
            <w:r w:rsidRPr="00BC746B">
              <w:rPr>
                <w:rFonts w:ascii="IRANSans" w:hAnsi="IRANSans" w:cs="IRANSans" w:hint="cs"/>
                <w:i w:val="0"/>
                <w:iCs w:val="0"/>
                <w:color w:val="424242"/>
                <w:sz w:val="14"/>
                <w:szCs w:val="18"/>
                <w:rtl/>
              </w:rPr>
              <w:t>علاقه‌مند به یادگیری و توانایی یادگیری بالا</w:t>
            </w:r>
          </w:p>
        </w:tc>
        <w:tc>
          <w:tcPr>
            <w:tcW w:w="2594" w:type="pct"/>
            <w:shd w:val="clear" w:color="auto" w:fill="auto"/>
          </w:tcPr>
          <w:p w14:paraId="0944C27C" w14:textId="4A0BC8B5" w:rsidR="00283999" w:rsidRDefault="00283999" w:rsidP="00283999">
            <w:pPr>
              <w:pStyle w:val="ListParagraph"/>
              <w:numPr>
                <w:ilvl w:val="0"/>
                <w:numId w:val="9"/>
              </w:numPr>
              <w:bidi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color w:val="424242"/>
                <w:sz w:val="14"/>
                <w:szCs w:val="18"/>
                <w:rtl/>
              </w:rPr>
            </w:pPr>
            <w:r>
              <w:rPr>
                <w:rFonts w:ascii="IRANSans" w:hAnsi="IRANSans" w:cs="IRANSans" w:hint="cs"/>
                <w:color w:val="424242"/>
                <w:sz w:val="14"/>
                <w:szCs w:val="18"/>
                <w:rtl/>
              </w:rPr>
              <w:t>خلاق</w:t>
            </w:r>
            <w:r w:rsidR="00E80A3F">
              <w:rPr>
                <w:rFonts w:ascii="IRANSans" w:hAnsi="IRANSans" w:cs="IRANSans" w:hint="cs"/>
                <w:color w:val="424242"/>
                <w:sz w:val="14"/>
                <w:szCs w:val="18"/>
                <w:rtl/>
                <w:lang w:bidi="fa-IR"/>
              </w:rPr>
              <w:t>، فعال</w:t>
            </w:r>
            <w:r>
              <w:rPr>
                <w:rFonts w:ascii="IRANSans" w:hAnsi="IRANSans" w:cs="IRANSans" w:hint="cs"/>
                <w:color w:val="424242"/>
                <w:sz w:val="14"/>
                <w:szCs w:val="18"/>
                <w:rtl/>
              </w:rPr>
              <w:t xml:space="preserve"> و پرانرژی</w:t>
            </w:r>
          </w:p>
        </w:tc>
      </w:tr>
      <w:tr w:rsidR="00283999" w:rsidRPr="00265BB4" w14:paraId="1AA8005D" w14:textId="2DE5C080" w:rsidTr="00DD085B">
        <w:trPr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6" w:type="pct"/>
          </w:tcPr>
          <w:p w14:paraId="1B6F341C" w14:textId="03B170C2" w:rsidR="00283999" w:rsidRPr="00BC746B" w:rsidRDefault="00283999" w:rsidP="00283999">
            <w:pPr>
              <w:pStyle w:val="ListParagraph"/>
              <w:numPr>
                <w:ilvl w:val="0"/>
                <w:numId w:val="9"/>
              </w:numPr>
              <w:bidi/>
              <w:spacing w:after="0"/>
              <w:jc w:val="left"/>
              <w:rPr>
                <w:rFonts w:ascii="IRANSans" w:hAnsi="IRANSans" w:cs="IRANSans"/>
                <w:i w:val="0"/>
                <w:iCs w:val="0"/>
                <w:color w:val="424242"/>
                <w:sz w:val="14"/>
                <w:szCs w:val="18"/>
                <w:rtl/>
              </w:rPr>
            </w:pPr>
            <w:r w:rsidRPr="00BC746B">
              <w:rPr>
                <w:rFonts w:ascii="IRANSans" w:hAnsi="IRANSans" w:cs="IRANSans" w:hint="cs"/>
                <w:i w:val="0"/>
                <w:iCs w:val="0"/>
                <w:color w:val="424242"/>
                <w:sz w:val="14"/>
                <w:szCs w:val="18"/>
                <w:rtl/>
              </w:rPr>
              <w:t>کار تیمی</w:t>
            </w:r>
          </w:p>
        </w:tc>
        <w:tc>
          <w:tcPr>
            <w:tcW w:w="2594" w:type="pct"/>
            <w:shd w:val="clear" w:color="auto" w:fill="auto"/>
          </w:tcPr>
          <w:p w14:paraId="6216C3D7" w14:textId="0C63DF39" w:rsidR="00283999" w:rsidRDefault="00283999" w:rsidP="00283999">
            <w:pPr>
              <w:pStyle w:val="ListParagraph"/>
              <w:numPr>
                <w:ilvl w:val="0"/>
                <w:numId w:val="9"/>
              </w:numPr>
              <w:bidi/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color w:val="424242"/>
                <w:sz w:val="14"/>
                <w:szCs w:val="18"/>
                <w:rtl/>
              </w:rPr>
            </w:pPr>
            <w:r>
              <w:rPr>
                <w:rFonts w:ascii="IRANSans" w:hAnsi="IRANSans" w:cs="IRANSans" w:hint="cs"/>
                <w:color w:val="424242"/>
                <w:sz w:val="14"/>
                <w:szCs w:val="18"/>
                <w:rtl/>
              </w:rPr>
              <w:t>صمیمیت و خویشتن‌داری</w:t>
            </w:r>
          </w:p>
        </w:tc>
      </w:tr>
      <w:tr w:rsidR="00283999" w:rsidRPr="00265BB4" w14:paraId="7AEEFAD3" w14:textId="1E640B0A" w:rsidTr="00DD085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6" w:type="pct"/>
          </w:tcPr>
          <w:p w14:paraId="3A229DDE" w14:textId="77777777" w:rsidR="00283999" w:rsidRPr="00BC746B" w:rsidRDefault="00283999" w:rsidP="00283999">
            <w:pPr>
              <w:pStyle w:val="ListParagraph"/>
              <w:numPr>
                <w:ilvl w:val="0"/>
                <w:numId w:val="9"/>
              </w:numPr>
              <w:bidi/>
              <w:spacing w:after="0"/>
              <w:jc w:val="left"/>
              <w:rPr>
                <w:rFonts w:ascii="IRANSans" w:hAnsi="IRANSans" w:cs="IRANSans"/>
                <w:i w:val="0"/>
                <w:iCs w:val="0"/>
                <w:color w:val="424242"/>
                <w:sz w:val="14"/>
                <w:szCs w:val="18"/>
                <w:rtl/>
              </w:rPr>
            </w:pPr>
            <w:r w:rsidRPr="00BC746B">
              <w:rPr>
                <w:rFonts w:ascii="IRANSans" w:hAnsi="IRANSans" w:cs="IRANSans" w:hint="cs"/>
                <w:i w:val="0"/>
                <w:iCs w:val="0"/>
                <w:color w:val="424242"/>
                <w:sz w:val="14"/>
                <w:szCs w:val="18"/>
                <w:rtl/>
              </w:rPr>
              <w:t>درک دیگران و تواضع</w:t>
            </w:r>
          </w:p>
        </w:tc>
        <w:tc>
          <w:tcPr>
            <w:tcW w:w="2594" w:type="pct"/>
            <w:shd w:val="clear" w:color="auto" w:fill="auto"/>
          </w:tcPr>
          <w:p w14:paraId="7F0842BD" w14:textId="50C4E4CB" w:rsidR="00283999" w:rsidRDefault="003E69CA" w:rsidP="003E69CA">
            <w:pPr>
              <w:pStyle w:val="ListParagraph"/>
              <w:numPr>
                <w:ilvl w:val="0"/>
                <w:numId w:val="9"/>
              </w:numPr>
              <w:bidi/>
              <w:spacing w:after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color w:val="424242"/>
                <w:sz w:val="14"/>
                <w:szCs w:val="18"/>
                <w:rtl/>
              </w:rPr>
            </w:pPr>
            <w:r>
              <w:rPr>
                <w:rFonts w:ascii="IRANSans" w:hAnsi="IRANSans" w:cs="IRANSans" w:hint="cs"/>
                <w:color w:val="424242"/>
                <w:sz w:val="14"/>
                <w:szCs w:val="18"/>
                <w:rtl/>
              </w:rPr>
              <w:t xml:space="preserve">روابط عمومی خوب </w:t>
            </w:r>
          </w:p>
        </w:tc>
      </w:tr>
    </w:tbl>
    <w:p w14:paraId="1EDB517F" w14:textId="250BB8D9" w:rsidR="001D2412" w:rsidRDefault="001D2412"/>
    <w:p w14:paraId="0DBDC4BA" w14:textId="4DBF1BFF" w:rsidR="001D2412" w:rsidRDefault="00BC4953" w:rsidP="0002631F">
      <w:pPr>
        <w:bidi/>
        <w:spacing w:beforeLines="75" w:before="180" w:afterLines="100" w:after="240" w:line="264" w:lineRule="auto"/>
        <w:ind w:left="806"/>
        <w:rPr>
          <w:rFonts w:ascii="IRANSans" w:cs="IRANSans"/>
          <w:bCs/>
          <w:color w:val="FFFFFF"/>
          <w:szCs w:val="24"/>
          <w:rtl/>
        </w:rPr>
      </w:pPr>
      <w:r>
        <w:rPr>
          <w:noProof/>
        </w:rPr>
        <w:drawing>
          <wp:anchor distT="0" distB="0" distL="0" distR="0" simplePos="0" relativeHeight="251683840" behindDoc="1" locked="0" layoutInCell="1" allowOverlap="1" wp14:anchorId="4CC81ABE" wp14:editId="37A1E432">
            <wp:simplePos x="0" y="0"/>
            <wp:positionH relativeFrom="margin">
              <wp:align>right</wp:align>
            </wp:positionH>
            <wp:positionV relativeFrom="paragraph">
              <wp:posOffset>2858</wp:posOffset>
            </wp:positionV>
            <wp:extent cx="6823393" cy="523240"/>
            <wp:effectExtent l="0" t="0" r="0" b="0"/>
            <wp:wrapNone/>
            <wp:docPr id="30" name="0f456cd1-5b97-4304-a169-ebf4ac951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377c59b-f1c8-4492-8ea5-c602fbdcced0.jpg"/>
                    <pic:cNvPicPr/>
                  </pic:nvPicPr>
                  <pic:blipFill>
                    <a:blip r:embed="rId18" cstate="print">
                      <a:extLst>
                        <a:ext uri="4af96c93-2227-4cf7-98bf-839de4034e15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3393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2C3C">
        <w:rPr>
          <w:rFonts w:ascii="IRANSans" w:cs="IRANSans" w:hint="cs"/>
          <w:bCs/>
          <w:color w:val="FFFFFF"/>
          <w:szCs w:val="24"/>
          <w:rtl/>
        </w:rPr>
        <w:t>دوره‌ها و گواهینامه‌ها</w:t>
      </w:r>
    </w:p>
    <w:tbl>
      <w:tblPr>
        <w:tblStyle w:val="PlainTable3"/>
        <w:bidiVisual/>
        <w:tblW w:w="5000" w:type="pct"/>
        <w:tblLook w:val="04A0" w:firstRow="1" w:lastRow="0" w:firstColumn="1" w:lastColumn="0" w:noHBand="0" w:noVBand="1"/>
      </w:tblPr>
      <w:tblGrid>
        <w:gridCol w:w="3729"/>
        <w:gridCol w:w="3691"/>
        <w:gridCol w:w="1534"/>
        <w:gridCol w:w="1800"/>
      </w:tblGrid>
      <w:tr w:rsidR="00ED79EE" w:rsidRPr="00D943C4" w14:paraId="7A3C1C9D" w14:textId="77777777" w:rsidTr="00620D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34" w:type="pct"/>
            <w:vAlign w:val="center"/>
          </w:tcPr>
          <w:p w14:paraId="616F1863" w14:textId="1D058D43" w:rsidR="00ED79EE" w:rsidRPr="00D943C4" w:rsidRDefault="00ED79EE" w:rsidP="00B75453">
            <w:pPr>
              <w:bidi/>
              <w:spacing w:line="264" w:lineRule="auto"/>
              <w:jc w:val="center"/>
              <w:rPr>
                <w:rFonts w:ascii="IRANSans" w:hAnsi="IRANSans" w:cs="IRANSans"/>
                <w:sz w:val="20"/>
                <w:szCs w:val="20"/>
                <w:rtl/>
                <w:lang w:bidi="fa-IR"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  <w:lang w:bidi="fa-IR"/>
              </w:rPr>
              <w:t>نام دوره</w:t>
            </w:r>
          </w:p>
        </w:tc>
        <w:tc>
          <w:tcPr>
            <w:tcW w:w="1716" w:type="pct"/>
            <w:vAlign w:val="center"/>
          </w:tcPr>
          <w:p w14:paraId="7E077763" w14:textId="2A597260" w:rsidR="00ED79EE" w:rsidRPr="00D943C4" w:rsidRDefault="00ED79EE" w:rsidP="00B75453">
            <w:pPr>
              <w:bidi/>
              <w:spacing w:line="26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موسسه</w:t>
            </w:r>
          </w:p>
        </w:tc>
        <w:tc>
          <w:tcPr>
            <w:tcW w:w="713" w:type="pct"/>
            <w:vAlign w:val="center"/>
          </w:tcPr>
          <w:p w14:paraId="7F7C009B" w14:textId="0EE2D88B" w:rsidR="00ED79EE" w:rsidRPr="00D943C4" w:rsidRDefault="00ED79EE" w:rsidP="00B75453">
            <w:pPr>
              <w:bidi/>
              <w:spacing w:line="26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زمان شرکت</w:t>
            </w:r>
          </w:p>
        </w:tc>
        <w:tc>
          <w:tcPr>
            <w:tcW w:w="837" w:type="pct"/>
            <w:vAlign w:val="center"/>
          </w:tcPr>
          <w:p w14:paraId="53302D06" w14:textId="42690C59" w:rsidR="00ED79EE" w:rsidRPr="00D943C4" w:rsidRDefault="00ED79EE" w:rsidP="00B75453">
            <w:pPr>
              <w:bidi/>
              <w:spacing w:line="264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مدت</w:t>
            </w:r>
          </w:p>
        </w:tc>
      </w:tr>
      <w:tr w:rsidR="003E69CA" w:rsidRPr="00D943C4" w14:paraId="5B3BBC1F" w14:textId="77777777" w:rsidTr="00620D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pct"/>
            <w:vAlign w:val="center"/>
          </w:tcPr>
          <w:p w14:paraId="5E02D2F4" w14:textId="5B78496B" w:rsidR="003E69CA" w:rsidRDefault="003E69CA" w:rsidP="003E69CA">
            <w:pPr>
              <w:bidi/>
              <w:spacing w:line="264" w:lineRule="auto"/>
              <w:jc w:val="center"/>
              <w:rPr>
                <w:rFonts w:ascii="IRANSans" w:hAnsi="IRANSans" w:cs="IRANSans"/>
                <w:sz w:val="20"/>
                <w:szCs w:val="20"/>
                <w:rtl/>
                <w:lang w:bidi="fa-IR"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  <w:lang w:bidi="fa-IR"/>
              </w:rPr>
              <w:t>پایتون مقدماتی</w:t>
            </w:r>
          </w:p>
        </w:tc>
        <w:tc>
          <w:tcPr>
            <w:tcW w:w="1716" w:type="pct"/>
            <w:vAlign w:val="center"/>
          </w:tcPr>
          <w:p w14:paraId="2D63D2D4" w14:textId="4D6F0116" w:rsidR="003E69CA" w:rsidRDefault="003E69CA" w:rsidP="003E69CA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 xml:space="preserve">فرادرس </w:t>
            </w:r>
            <w:r>
              <w:rPr>
                <w:rFonts w:ascii="Times New Roman" w:hAnsi="Times New Roman" w:hint="cs"/>
                <w:sz w:val="20"/>
                <w:szCs w:val="20"/>
                <w:rtl/>
              </w:rPr>
              <w:t>–</w:t>
            </w:r>
            <w:r>
              <w:rPr>
                <w:rFonts w:ascii="IRANSans" w:hAnsi="IRANSans" w:cs="IRANSans" w:hint="cs"/>
                <w:sz w:val="20"/>
                <w:szCs w:val="20"/>
                <w:rtl/>
              </w:rPr>
              <w:t xml:space="preserve"> دکتر فرشید شیرافکن</w:t>
            </w:r>
          </w:p>
        </w:tc>
        <w:tc>
          <w:tcPr>
            <w:tcW w:w="713" w:type="pct"/>
            <w:vAlign w:val="center"/>
          </w:tcPr>
          <w:p w14:paraId="699BCFFA" w14:textId="59406E3F" w:rsidR="003E69CA" w:rsidRDefault="003E69CA" w:rsidP="003E69CA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تیر ۱۴۰1</w:t>
            </w:r>
          </w:p>
        </w:tc>
        <w:tc>
          <w:tcPr>
            <w:tcW w:w="837" w:type="pct"/>
            <w:vAlign w:val="center"/>
          </w:tcPr>
          <w:p w14:paraId="1986962B" w14:textId="77A555C4" w:rsidR="003E69CA" w:rsidRDefault="003E69CA" w:rsidP="003E69CA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۱3 ساعت</w:t>
            </w:r>
          </w:p>
        </w:tc>
      </w:tr>
      <w:tr w:rsidR="003E69CA" w:rsidRPr="00D943C4" w14:paraId="77DEBC0F" w14:textId="77777777" w:rsidTr="00620DF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pct"/>
            <w:vAlign w:val="center"/>
          </w:tcPr>
          <w:p w14:paraId="2D39C3C9" w14:textId="5F56D568" w:rsidR="003E69CA" w:rsidRDefault="003E69CA" w:rsidP="003E69CA">
            <w:pPr>
              <w:bidi/>
              <w:spacing w:line="264" w:lineRule="auto"/>
              <w:jc w:val="center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/>
                <w:sz w:val="20"/>
                <w:szCs w:val="20"/>
              </w:rPr>
              <w:t>SPSS</w:t>
            </w:r>
          </w:p>
        </w:tc>
        <w:tc>
          <w:tcPr>
            <w:tcW w:w="1716" w:type="pct"/>
            <w:vAlign w:val="center"/>
          </w:tcPr>
          <w:p w14:paraId="1C18D03C" w14:textId="4493F9D0" w:rsidR="003E69CA" w:rsidRPr="00ED79EE" w:rsidRDefault="003E69CA" w:rsidP="003E69CA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 xml:space="preserve">فرادرس </w:t>
            </w:r>
            <w:r>
              <w:rPr>
                <w:rFonts w:ascii="Times New Roman" w:hAnsi="Times New Roman" w:hint="cs"/>
                <w:sz w:val="20"/>
                <w:szCs w:val="20"/>
                <w:rtl/>
              </w:rPr>
              <w:t>–</w:t>
            </w:r>
            <w:r>
              <w:rPr>
                <w:rFonts w:ascii="IRANSans" w:hAnsi="IRANSans" w:cs="IRANSans" w:hint="cs"/>
                <w:sz w:val="20"/>
                <w:szCs w:val="20"/>
                <w:rtl/>
              </w:rPr>
              <w:t xml:space="preserve"> دکتر آرمان ری بد</w:t>
            </w:r>
          </w:p>
        </w:tc>
        <w:tc>
          <w:tcPr>
            <w:tcW w:w="713" w:type="pct"/>
            <w:vAlign w:val="center"/>
          </w:tcPr>
          <w:p w14:paraId="7EF95BF2" w14:textId="15C9B2C1" w:rsidR="003E69CA" w:rsidRDefault="003E69CA" w:rsidP="003E69CA">
            <w:pPr>
              <w:bidi/>
              <w:spacing w:line="26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تیر ۱۴۰1</w:t>
            </w:r>
          </w:p>
        </w:tc>
        <w:tc>
          <w:tcPr>
            <w:tcW w:w="837" w:type="pct"/>
            <w:vAlign w:val="center"/>
          </w:tcPr>
          <w:p w14:paraId="3F493E10" w14:textId="1B310775" w:rsidR="003E69CA" w:rsidRPr="00ED79EE" w:rsidRDefault="003E69CA" w:rsidP="003E69CA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7 ساعت</w:t>
            </w:r>
          </w:p>
        </w:tc>
      </w:tr>
      <w:tr w:rsidR="00620DF3" w:rsidRPr="00D943C4" w14:paraId="529C51D9" w14:textId="77777777" w:rsidTr="00620D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pct"/>
            <w:vAlign w:val="center"/>
          </w:tcPr>
          <w:p w14:paraId="31902866" w14:textId="7C90A811" w:rsidR="00620DF3" w:rsidRDefault="003E69CA" w:rsidP="00620DF3">
            <w:pPr>
              <w:bidi/>
              <w:spacing w:line="264" w:lineRule="auto"/>
              <w:jc w:val="center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گوگل پروداکت منیجر</w:t>
            </w:r>
          </w:p>
        </w:tc>
        <w:tc>
          <w:tcPr>
            <w:tcW w:w="1716" w:type="pct"/>
            <w:vAlign w:val="center"/>
          </w:tcPr>
          <w:p w14:paraId="026A9F5C" w14:textId="13230C56" w:rsidR="00620DF3" w:rsidRPr="00ED79EE" w:rsidRDefault="003E69CA" w:rsidP="003E69CA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کورسرا</w:t>
            </w:r>
            <w:r w:rsidR="00620DF3">
              <w:rPr>
                <w:rFonts w:ascii="IRANSans" w:hAnsi="IRANSans" w:cs="IRANSans" w:hint="cs"/>
                <w:sz w:val="20"/>
                <w:szCs w:val="20"/>
                <w:rtl/>
              </w:rPr>
              <w:t xml:space="preserve"> </w:t>
            </w:r>
            <w:r w:rsidR="00620DF3">
              <w:rPr>
                <w:rFonts w:ascii="Times New Roman" w:hAnsi="Times New Roman" w:hint="cs"/>
                <w:sz w:val="20"/>
                <w:szCs w:val="20"/>
                <w:rtl/>
              </w:rPr>
              <w:t>–</w:t>
            </w:r>
            <w:r w:rsidR="00620DF3">
              <w:rPr>
                <w:rFonts w:ascii="IRANSans" w:hAnsi="IRANSans" w:cs="IRANSans" w:hint="cs"/>
                <w:sz w:val="20"/>
                <w:szCs w:val="20"/>
                <w:rtl/>
              </w:rPr>
              <w:t xml:space="preserve"> </w:t>
            </w:r>
            <w:r>
              <w:rPr>
                <w:rFonts w:ascii="IRANSans" w:hAnsi="IRANSans" w:cs="IRANSans" w:hint="cs"/>
                <w:sz w:val="20"/>
                <w:szCs w:val="20"/>
                <w:rtl/>
              </w:rPr>
              <w:t>گوگل</w:t>
            </w:r>
          </w:p>
        </w:tc>
        <w:tc>
          <w:tcPr>
            <w:tcW w:w="713" w:type="pct"/>
            <w:vAlign w:val="center"/>
          </w:tcPr>
          <w:p w14:paraId="4F7038C7" w14:textId="51081ABC" w:rsidR="00620DF3" w:rsidRDefault="00620DF3" w:rsidP="00620DF3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بهمن ۱۴۰۰</w:t>
            </w:r>
          </w:p>
        </w:tc>
        <w:tc>
          <w:tcPr>
            <w:tcW w:w="837" w:type="pct"/>
            <w:vAlign w:val="center"/>
          </w:tcPr>
          <w:p w14:paraId="1F3F1884" w14:textId="30C03549" w:rsidR="00620DF3" w:rsidRPr="00ED79EE" w:rsidRDefault="0099695C" w:rsidP="00620DF3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6 ماه</w:t>
            </w:r>
          </w:p>
        </w:tc>
      </w:tr>
      <w:tr w:rsidR="0099695C" w:rsidRPr="00D943C4" w14:paraId="47BE5FC0" w14:textId="77777777" w:rsidTr="00620DF3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pct"/>
            <w:vAlign w:val="center"/>
          </w:tcPr>
          <w:p w14:paraId="5852CAED" w14:textId="09D34E2E" w:rsidR="0099695C" w:rsidRPr="0099695C" w:rsidRDefault="0099695C" w:rsidP="0099695C">
            <w:pPr>
              <w:bidi/>
              <w:spacing w:line="264" w:lineRule="auto"/>
              <w:jc w:val="center"/>
              <w:rPr>
                <w:rFonts w:ascii="IRANSans" w:hAnsi="IRANSans" w:cs="IRANSans"/>
                <w:sz w:val="20"/>
                <w:szCs w:val="20"/>
                <w:rtl/>
                <w:lang w:val="de-DE" w:bidi="fa-IR"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  <w:lang w:val="de-DE" w:bidi="fa-IR"/>
              </w:rPr>
              <w:t>سافتور پروداکت منیجر</w:t>
            </w:r>
          </w:p>
        </w:tc>
        <w:tc>
          <w:tcPr>
            <w:tcW w:w="1716" w:type="pct"/>
            <w:vAlign w:val="center"/>
          </w:tcPr>
          <w:p w14:paraId="7B3FC195" w14:textId="1AC9B149" w:rsidR="0099695C" w:rsidRPr="00ED79EE" w:rsidRDefault="0099695C" w:rsidP="0099695C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 xml:space="preserve">کورسرا </w:t>
            </w:r>
            <w:r>
              <w:rPr>
                <w:rFonts w:ascii="Times New Roman" w:hAnsi="Times New Roman" w:hint="cs"/>
                <w:sz w:val="20"/>
                <w:szCs w:val="20"/>
                <w:rtl/>
              </w:rPr>
              <w:t>–</w:t>
            </w:r>
            <w:r>
              <w:rPr>
                <w:rFonts w:ascii="IRANSans" w:hAnsi="IRANSans" w:cs="IRANSans" w:hint="cs"/>
                <w:sz w:val="20"/>
                <w:szCs w:val="20"/>
                <w:rtl/>
              </w:rPr>
              <w:t xml:space="preserve"> دانشگاه آلبرتا</w:t>
            </w:r>
          </w:p>
        </w:tc>
        <w:tc>
          <w:tcPr>
            <w:tcW w:w="713" w:type="pct"/>
            <w:vAlign w:val="center"/>
          </w:tcPr>
          <w:p w14:paraId="57F26903" w14:textId="5091611E" w:rsidR="0099695C" w:rsidRDefault="0099695C" w:rsidP="0099695C">
            <w:pPr>
              <w:bidi/>
              <w:spacing w:line="264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بهمن ۱۴۰۰</w:t>
            </w:r>
          </w:p>
        </w:tc>
        <w:tc>
          <w:tcPr>
            <w:tcW w:w="837" w:type="pct"/>
            <w:vAlign w:val="center"/>
          </w:tcPr>
          <w:p w14:paraId="09B389E9" w14:textId="0CF35356" w:rsidR="0099695C" w:rsidRPr="00ED79EE" w:rsidRDefault="0099695C" w:rsidP="0099695C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6 ماه</w:t>
            </w:r>
          </w:p>
        </w:tc>
      </w:tr>
      <w:tr w:rsidR="0088070C" w:rsidRPr="00D943C4" w14:paraId="27ED8572" w14:textId="77777777" w:rsidTr="00620D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4" w:type="pct"/>
            <w:vAlign w:val="center"/>
          </w:tcPr>
          <w:p w14:paraId="621C3AA2" w14:textId="21B3E36B" w:rsidR="0088070C" w:rsidRPr="0088070C" w:rsidRDefault="0088070C" w:rsidP="0088070C">
            <w:pPr>
              <w:bidi/>
              <w:spacing w:line="264" w:lineRule="auto"/>
              <w:jc w:val="center"/>
              <w:rPr>
                <w:rFonts w:ascii="IRANSans" w:hAnsi="IRANSans" w:cs="IRANSans"/>
                <w:sz w:val="20"/>
                <w:szCs w:val="20"/>
                <w:rtl/>
                <w:lang w:bidi="fa-IR"/>
              </w:rPr>
            </w:pPr>
            <w:r>
              <w:rPr>
                <w:rFonts w:ascii="IRANSans" w:hAnsi="IRANSans" w:cs="IRANSans"/>
                <w:sz w:val="20"/>
                <w:szCs w:val="20"/>
                <w:lang w:val="de-DE" w:bidi="fa-IR"/>
              </w:rPr>
              <w:t>Excel</w:t>
            </w:r>
          </w:p>
        </w:tc>
        <w:tc>
          <w:tcPr>
            <w:tcW w:w="1716" w:type="pct"/>
            <w:vAlign w:val="center"/>
          </w:tcPr>
          <w:p w14:paraId="70024618" w14:textId="4E0E17C0" w:rsidR="0088070C" w:rsidRDefault="0088070C" w:rsidP="0099695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  <w:lang w:bidi="fa-IR"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  <w:lang w:bidi="fa-IR"/>
              </w:rPr>
              <w:t>کورسرا - مایکروسفت</w:t>
            </w:r>
          </w:p>
        </w:tc>
        <w:tc>
          <w:tcPr>
            <w:tcW w:w="713" w:type="pct"/>
            <w:vAlign w:val="center"/>
          </w:tcPr>
          <w:p w14:paraId="2248007B" w14:textId="0D12EE8D" w:rsidR="0088070C" w:rsidRDefault="0088070C" w:rsidP="0099695C">
            <w:pPr>
              <w:bidi/>
              <w:spacing w:line="264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شهریور 1401</w:t>
            </w:r>
          </w:p>
        </w:tc>
        <w:tc>
          <w:tcPr>
            <w:tcW w:w="837" w:type="pct"/>
            <w:vAlign w:val="center"/>
          </w:tcPr>
          <w:p w14:paraId="3F47289B" w14:textId="6A7A2BFA" w:rsidR="0088070C" w:rsidRDefault="0088070C" w:rsidP="0099695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IRANSans" w:hAnsi="IRANSans" w:cs="IRANSans"/>
                <w:sz w:val="20"/>
                <w:szCs w:val="20"/>
                <w:rtl/>
              </w:rPr>
            </w:pPr>
            <w:r>
              <w:rPr>
                <w:rFonts w:ascii="IRANSans" w:hAnsi="IRANSans" w:cs="IRANSans" w:hint="cs"/>
                <w:sz w:val="20"/>
                <w:szCs w:val="20"/>
                <w:rtl/>
              </w:rPr>
              <w:t>6 هفته</w:t>
            </w:r>
          </w:p>
        </w:tc>
      </w:tr>
    </w:tbl>
    <w:p w14:paraId="202E20B9" w14:textId="08E12ECD" w:rsidR="0002631F" w:rsidRDefault="0002631F"/>
    <w:p w14:paraId="22B670DE" w14:textId="622A3932" w:rsidR="008B2C3C" w:rsidRDefault="008B2C3C" w:rsidP="0099695C">
      <w:pPr>
        <w:bidi/>
        <w:spacing w:beforeLines="75" w:before="180" w:afterLines="50" w:after="120" w:line="264" w:lineRule="auto"/>
        <w:ind w:left="806"/>
      </w:pPr>
      <w:r>
        <w:rPr>
          <w:rFonts w:ascii="IRANSans" w:cs="IRANSans" w:hint="cs"/>
          <w:bCs/>
          <w:color w:val="FFFFFF"/>
          <w:szCs w:val="24"/>
          <w:rtl/>
        </w:rPr>
        <w:t>شبکه</w:t>
      </w:r>
      <w:r w:rsidR="00F36158">
        <w:rPr>
          <w:rFonts w:ascii="IRANSans" w:cs="IRANSans" w:hint="cs"/>
          <w:bCs/>
          <w:color w:val="FFFFFF"/>
          <w:szCs w:val="24"/>
          <w:rtl/>
          <w:lang w:bidi="fa-IR"/>
        </w:rPr>
        <w:t>‌های</w:t>
      </w:r>
      <w:r w:rsidR="0099695C">
        <w:rPr>
          <w:rFonts w:ascii="IRANSans" w:cs="IRANSans" w:hint="cs"/>
          <w:bCs/>
          <w:color w:val="FFFFFF"/>
          <w:szCs w:val="24"/>
          <w:rtl/>
        </w:rPr>
        <w:t xml:space="preserve"> اجتما</w:t>
      </w:r>
    </w:p>
    <w:sectPr w:rsidR="008B2C3C" w:rsidSect="003D73AD">
      <w:pgSz w:w="11906" w:h="16838" w:code="9"/>
      <w:pgMar w:top="288" w:right="576" w:bottom="288" w:left="576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246176" w14:textId="77777777" w:rsidR="00F8140E" w:rsidRDefault="00F8140E" w:rsidP="00590471">
      <w:r>
        <w:separator/>
      </w:r>
    </w:p>
  </w:endnote>
  <w:endnote w:type="continuationSeparator" w:id="0">
    <w:p w14:paraId="245D19C3" w14:textId="77777777" w:rsidR="00F8140E" w:rsidRDefault="00F8140E" w:rsidP="005904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9D7A95E-0862-4892-AC6A-288CE22C5347}"/>
    <w:embedBold r:id="rId2" w:fontKey="{7B75A582-E81D-4BD1-88EB-A287358EFF5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BAFD71BC-FB60-4740-8BA0-1115FE5D1D51}"/>
    <w:embedBold r:id="rId4" w:fontKey="{9CFE4BED-788A-4B1B-821E-7EA4150D4898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5" w:fontKey="{6921EFDE-92D3-4311-9384-3FA4062A4210}"/>
    <w:embedBold r:id="rId6" w:fontKey="{54EB024D-969E-4A18-A7D0-8A471EDDA287}"/>
    <w:embedItalic r:id="rId7" w:fontKey="{7D74649D-E16E-41B1-B816-8506DD460A94}"/>
  </w:font>
  <w:font w:name="IRANSans">
    <w:panose1 w:val="02040503050201020203"/>
    <w:charset w:val="00"/>
    <w:family w:val="roman"/>
    <w:pitch w:val="variable"/>
    <w:sig w:usb0="80002063" w:usb1="80002040" w:usb2="00000008" w:usb3="00000000" w:csb0="00000041" w:csb1="00000000"/>
    <w:embedRegular r:id="rId8" w:fontKey="{48952BFA-4E7C-4488-86B6-FFF3C883E11E}"/>
    <w:embedBold r:id="rId9" w:fontKey="{93022E1A-2845-4083-9FBA-59E355FB568D}"/>
    <w:embedItalic r:id="rId10" w:fontKey="{3AD06773-1C58-433F-8DC9-A8F05370F249}"/>
    <w:embedBoldItalic r:id="rId11" w:fontKey="{F938FA60-0D5C-4EA0-90D9-B1FB86DD574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9DCB67" w14:textId="77777777" w:rsidR="00F8140E" w:rsidRDefault="00F8140E" w:rsidP="00590471">
      <w:r>
        <w:separator/>
      </w:r>
    </w:p>
  </w:footnote>
  <w:footnote w:type="continuationSeparator" w:id="0">
    <w:p w14:paraId="6B1C7E7F" w14:textId="77777777" w:rsidR="00F8140E" w:rsidRDefault="00F8140E" w:rsidP="005904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7" type="#_x0000_t75" style="width:13.5pt;height:13.5pt;visibility:visible;mso-wrap-style:square" o:bullet="t">
        <v:imagedata r:id="rId1" o:title=""/>
      </v:shape>
    </w:pict>
  </w:numPicBullet>
  <w:numPicBullet w:numPicBulletId="1">
    <w:pict>
      <v:shape id="_x0000_i1048" type="#_x0000_t75" style="width:13.5pt;height:15pt;visibility:visible;mso-wrap-style:square" o:bullet="t">
        <v:imagedata r:id="rId2" o:title=""/>
      </v:shape>
    </w:pict>
  </w:numPicBullet>
  <w:numPicBullet w:numPicBulletId="2">
    <w:pict>
      <v:shape id="_x0000_i1049" type="#_x0000_t75" style="width:15pt;height:15pt;visibility:visible;mso-wrap-style:square" o:bullet="t">
        <v:imagedata r:id="rId3" o:title=""/>
      </v:shape>
    </w:pict>
  </w:numPicBullet>
  <w:numPicBullet w:numPicBulletId="3">
    <w:pict>
      <v:shape id="_x0000_i1050" type="#_x0000_t75" style="width:13.5pt;height:15pt;visibility:visible;mso-wrap-style:square" o:bullet="t">
        <v:imagedata r:id="rId4" o:title=""/>
      </v:shape>
    </w:pict>
  </w:numPicBullet>
  <w:numPicBullet w:numPicBulletId="4">
    <w:pict>
      <v:shape id="_x0000_i1051" type="#_x0000_t75" style="width:13.5pt;height:13.5pt;visibility:visible;mso-wrap-style:square" o:bullet="t">
        <v:imagedata r:id="rId5" o:title=""/>
      </v:shape>
    </w:pict>
  </w:numPicBullet>
  <w:abstractNum w:abstractNumId="0" w15:restartNumberingAfterBreak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2" w15:restartNumberingAfterBreak="0">
    <w:nsid w:val="105A6E99"/>
    <w:multiLevelType w:val="hybridMultilevel"/>
    <w:tmpl w:val="8A58F4E0"/>
    <w:lvl w:ilvl="0" w:tplc="DCEE2E1A">
      <w:start w:val="1"/>
      <w:numFmt w:val="bullet"/>
      <w:lvlText w:val=""/>
      <w:lvlPicBulletId w:val="3"/>
      <w:lvlJc w:val="left"/>
      <w:pPr>
        <w:ind w:left="143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9" w:hanging="360"/>
      </w:pPr>
      <w:rPr>
        <w:rFonts w:ascii="Wingdings" w:hAnsi="Wingdings" w:hint="default"/>
      </w:rPr>
    </w:lvl>
  </w:abstractNum>
  <w:abstractNum w:abstractNumId="3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B95F6E"/>
    <w:multiLevelType w:val="hybridMultilevel"/>
    <w:tmpl w:val="135AB8A0"/>
    <w:lvl w:ilvl="0" w:tplc="74C62FE8">
      <w:start w:val="1"/>
      <w:numFmt w:val="bullet"/>
      <w:lvlText w:val=""/>
      <w:lvlPicBulletId w:val="2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CF4707E"/>
    <w:multiLevelType w:val="hybridMultilevel"/>
    <w:tmpl w:val="D5EA22B6"/>
    <w:lvl w:ilvl="0" w:tplc="F6B6540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9E6BF3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61A27B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B4A79D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E086E40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21D43E5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E8062A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82040A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79CA65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 w15:restartNumberingAfterBreak="0">
    <w:nsid w:val="333A6559"/>
    <w:multiLevelType w:val="hybridMultilevel"/>
    <w:tmpl w:val="5F4AFC70"/>
    <w:lvl w:ilvl="0" w:tplc="0409000D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7BA0898"/>
    <w:multiLevelType w:val="hybridMultilevel"/>
    <w:tmpl w:val="56208212"/>
    <w:lvl w:ilvl="0" w:tplc="74C62FE8">
      <w:start w:val="1"/>
      <w:numFmt w:val="bullet"/>
      <w:lvlText w:val=""/>
      <w:lvlPicBulletId w:val="2"/>
      <w:lvlJc w:val="left"/>
      <w:pPr>
        <w:ind w:left="143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9" w:hanging="360"/>
      </w:pPr>
      <w:rPr>
        <w:rFonts w:ascii="Wingdings" w:hAnsi="Wingdings" w:hint="default"/>
      </w:rPr>
    </w:lvl>
  </w:abstractNum>
  <w:abstractNum w:abstractNumId="8" w15:restartNumberingAfterBreak="0">
    <w:nsid w:val="39F526DA"/>
    <w:multiLevelType w:val="hybridMultilevel"/>
    <w:tmpl w:val="5E8C98C0"/>
    <w:lvl w:ilvl="0" w:tplc="74C62FE8">
      <w:start w:val="1"/>
      <w:numFmt w:val="bullet"/>
      <w:lvlText w:val=""/>
      <w:lvlPicBulletId w:val="2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276697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400B7C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FD14B04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A882A7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42E1A9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21A12C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DA2852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B7416A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512C551A"/>
    <w:multiLevelType w:val="hybridMultilevel"/>
    <w:tmpl w:val="132858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1467E52"/>
    <w:multiLevelType w:val="hybridMultilevel"/>
    <w:tmpl w:val="A2CAA9A6"/>
    <w:lvl w:ilvl="0" w:tplc="DCEE2E1A">
      <w:start w:val="1"/>
      <w:numFmt w:val="bullet"/>
      <w:lvlText w:val=""/>
      <w:lvlPicBulletId w:val="3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39C545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598486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25636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0BC76F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CD87EA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83C165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28B00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B609C8E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1" w15:restartNumberingAfterBreak="0">
    <w:nsid w:val="6EFC7B0A"/>
    <w:multiLevelType w:val="hybridMultilevel"/>
    <w:tmpl w:val="E556D088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FB24290"/>
    <w:multiLevelType w:val="hybridMultilevel"/>
    <w:tmpl w:val="9AEE1E28"/>
    <w:lvl w:ilvl="0" w:tplc="2EDAE804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C02CC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29AC13E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0FC6631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91ABC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9F60BF1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9906D5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C829E8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B2CFF7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3" w15:restartNumberingAfterBreak="0">
    <w:nsid w:val="73FF4115"/>
    <w:multiLevelType w:val="hybridMultilevel"/>
    <w:tmpl w:val="FBB8765A"/>
    <w:lvl w:ilvl="0" w:tplc="B8AC337E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EB6ACDE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43CF2C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558D58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D8E2E9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6DAC73A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72FEFD6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EC859F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6DC413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4" w15:restartNumberingAfterBreak="0">
    <w:nsid w:val="75DD00F4"/>
    <w:multiLevelType w:val="hybridMultilevel"/>
    <w:tmpl w:val="8BA6C6D0"/>
    <w:lvl w:ilvl="0" w:tplc="B8AC337E">
      <w:start w:val="1"/>
      <w:numFmt w:val="bullet"/>
      <w:lvlText w:val=""/>
      <w:lvlPicBulletId w:val="4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792A08B9"/>
    <w:multiLevelType w:val="hybridMultilevel"/>
    <w:tmpl w:val="8B7C98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5"/>
  </w:num>
  <w:num w:numId="5">
    <w:abstractNumId w:val="12"/>
  </w:num>
  <w:num w:numId="6">
    <w:abstractNumId w:val="8"/>
  </w:num>
  <w:num w:numId="7">
    <w:abstractNumId w:val="10"/>
  </w:num>
  <w:num w:numId="8">
    <w:abstractNumId w:val="13"/>
  </w:num>
  <w:num w:numId="9">
    <w:abstractNumId w:val="6"/>
  </w:num>
  <w:num w:numId="10">
    <w:abstractNumId w:val="3"/>
  </w:num>
  <w:num w:numId="11">
    <w:abstractNumId w:val="3"/>
  </w:num>
  <w:num w:numId="12">
    <w:abstractNumId w:val="11"/>
  </w:num>
  <w:num w:numId="13">
    <w:abstractNumId w:val="15"/>
  </w:num>
  <w:num w:numId="14">
    <w:abstractNumId w:val="9"/>
  </w:num>
  <w:num w:numId="15">
    <w:abstractNumId w:val="7"/>
  </w:num>
  <w:num w:numId="16">
    <w:abstractNumId w:val="2"/>
  </w:num>
  <w:num w:numId="17">
    <w:abstractNumId w:val="14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removePersonalInformation/>
  <w:removeDateAndTime/>
  <w:embedTrueTypeFonts/>
  <w:bordersDoNotSurroundHeader/>
  <w:bordersDoNotSurroundFooter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F4A"/>
    <w:rsid w:val="00001701"/>
    <w:rsid w:val="00022F6C"/>
    <w:rsid w:val="0002631F"/>
    <w:rsid w:val="00036F7C"/>
    <w:rsid w:val="00046D7D"/>
    <w:rsid w:val="00060042"/>
    <w:rsid w:val="000645D8"/>
    <w:rsid w:val="0008685D"/>
    <w:rsid w:val="00090860"/>
    <w:rsid w:val="000C1C29"/>
    <w:rsid w:val="000C4356"/>
    <w:rsid w:val="00107D7A"/>
    <w:rsid w:val="00112FD7"/>
    <w:rsid w:val="0011733D"/>
    <w:rsid w:val="00125A0B"/>
    <w:rsid w:val="001301BB"/>
    <w:rsid w:val="0013601F"/>
    <w:rsid w:val="00150ABD"/>
    <w:rsid w:val="00176811"/>
    <w:rsid w:val="00176A64"/>
    <w:rsid w:val="0018524C"/>
    <w:rsid w:val="001946FC"/>
    <w:rsid w:val="001A420D"/>
    <w:rsid w:val="001B4C82"/>
    <w:rsid w:val="001C0ED4"/>
    <w:rsid w:val="001C1689"/>
    <w:rsid w:val="001C4578"/>
    <w:rsid w:val="001C541C"/>
    <w:rsid w:val="001C54F4"/>
    <w:rsid w:val="001D2412"/>
    <w:rsid w:val="001E7332"/>
    <w:rsid w:val="00204573"/>
    <w:rsid w:val="00215C9B"/>
    <w:rsid w:val="00217E20"/>
    <w:rsid w:val="00222466"/>
    <w:rsid w:val="00234264"/>
    <w:rsid w:val="0024753C"/>
    <w:rsid w:val="00261E78"/>
    <w:rsid w:val="00262CC2"/>
    <w:rsid w:val="00265BB4"/>
    <w:rsid w:val="00271B7A"/>
    <w:rsid w:val="00276026"/>
    <w:rsid w:val="00283999"/>
    <w:rsid w:val="00284D33"/>
    <w:rsid w:val="002A2819"/>
    <w:rsid w:val="002B4549"/>
    <w:rsid w:val="002C033A"/>
    <w:rsid w:val="002E6C98"/>
    <w:rsid w:val="002F3934"/>
    <w:rsid w:val="002F6C6A"/>
    <w:rsid w:val="003109DC"/>
    <w:rsid w:val="00310F17"/>
    <w:rsid w:val="003118A2"/>
    <w:rsid w:val="00322A46"/>
    <w:rsid w:val="003326CB"/>
    <w:rsid w:val="00334D86"/>
    <w:rsid w:val="003353F6"/>
    <w:rsid w:val="003375BF"/>
    <w:rsid w:val="00353B60"/>
    <w:rsid w:val="00353F4A"/>
    <w:rsid w:val="00355612"/>
    <w:rsid w:val="00355C5B"/>
    <w:rsid w:val="003607BA"/>
    <w:rsid w:val="003675F3"/>
    <w:rsid w:val="00372117"/>
    <w:rsid w:val="00374229"/>
    <w:rsid w:val="00376291"/>
    <w:rsid w:val="003762CA"/>
    <w:rsid w:val="00380FD1"/>
    <w:rsid w:val="00381D46"/>
    <w:rsid w:val="00383D02"/>
    <w:rsid w:val="00385DE7"/>
    <w:rsid w:val="003B5D7A"/>
    <w:rsid w:val="003D1B71"/>
    <w:rsid w:val="003D3CAF"/>
    <w:rsid w:val="003D460A"/>
    <w:rsid w:val="003D73AD"/>
    <w:rsid w:val="003E69CA"/>
    <w:rsid w:val="003E736D"/>
    <w:rsid w:val="003F599D"/>
    <w:rsid w:val="00416091"/>
    <w:rsid w:val="00433BF9"/>
    <w:rsid w:val="00437449"/>
    <w:rsid w:val="0045244D"/>
    <w:rsid w:val="00457A40"/>
    <w:rsid w:val="004628AE"/>
    <w:rsid w:val="0047191A"/>
    <w:rsid w:val="00477080"/>
    <w:rsid w:val="0048023E"/>
    <w:rsid w:val="00491FA0"/>
    <w:rsid w:val="00497B17"/>
    <w:rsid w:val="004B6578"/>
    <w:rsid w:val="004C4170"/>
    <w:rsid w:val="004E158A"/>
    <w:rsid w:val="004F58AA"/>
    <w:rsid w:val="005065EB"/>
    <w:rsid w:val="005412F2"/>
    <w:rsid w:val="005426FB"/>
    <w:rsid w:val="00556D13"/>
    <w:rsid w:val="00565C77"/>
    <w:rsid w:val="0056708E"/>
    <w:rsid w:val="005772C7"/>
    <w:rsid w:val="005801E5"/>
    <w:rsid w:val="00580A69"/>
    <w:rsid w:val="00582F71"/>
    <w:rsid w:val="00590471"/>
    <w:rsid w:val="005B59F3"/>
    <w:rsid w:val="005D01FA"/>
    <w:rsid w:val="005D7D2E"/>
    <w:rsid w:val="005F2B6D"/>
    <w:rsid w:val="006044DB"/>
    <w:rsid w:val="00620DF3"/>
    <w:rsid w:val="00637554"/>
    <w:rsid w:val="00653E17"/>
    <w:rsid w:val="006566B3"/>
    <w:rsid w:val="006674E5"/>
    <w:rsid w:val="00691179"/>
    <w:rsid w:val="006970F7"/>
    <w:rsid w:val="006A08E8"/>
    <w:rsid w:val="006B3E6E"/>
    <w:rsid w:val="006C25F8"/>
    <w:rsid w:val="006D79A8"/>
    <w:rsid w:val="006E10E3"/>
    <w:rsid w:val="0072353B"/>
    <w:rsid w:val="00746E24"/>
    <w:rsid w:val="007565FC"/>
    <w:rsid w:val="007575B6"/>
    <w:rsid w:val="00774426"/>
    <w:rsid w:val="007755CC"/>
    <w:rsid w:val="007830DD"/>
    <w:rsid w:val="00794C19"/>
    <w:rsid w:val="007B3C81"/>
    <w:rsid w:val="007C1CE2"/>
    <w:rsid w:val="007D67CA"/>
    <w:rsid w:val="007E668F"/>
    <w:rsid w:val="007F5B63"/>
    <w:rsid w:val="00803A0A"/>
    <w:rsid w:val="0082759A"/>
    <w:rsid w:val="00834221"/>
    <w:rsid w:val="00835C88"/>
    <w:rsid w:val="00846CB9"/>
    <w:rsid w:val="008566AA"/>
    <w:rsid w:val="008730CD"/>
    <w:rsid w:val="0088070C"/>
    <w:rsid w:val="00883348"/>
    <w:rsid w:val="008901EA"/>
    <w:rsid w:val="008A1E6E"/>
    <w:rsid w:val="008A3954"/>
    <w:rsid w:val="008B2C3C"/>
    <w:rsid w:val="008B7E6C"/>
    <w:rsid w:val="008C024F"/>
    <w:rsid w:val="008C2CFC"/>
    <w:rsid w:val="008C41C9"/>
    <w:rsid w:val="008C42A1"/>
    <w:rsid w:val="008F09C5"/>
    <w:rsid w:val="00912DC8"/>
    <w:rsid w:val="009475DC"/>
    <w:rsid w:val="00960945"/>
    <w:rsid w:val="00962A0D"/>
    <w:rsid w:val="00962F12"/>
    <w:rsid w:val="00967B93"/>
    <w:rsid w:val="00972099"/>
    <w:rsid w:val="00972FBE"/>
    <w:rsid w:val="0098510B"/>
    <w:rsid w:val="0099695C"/>
    <w:rsid w:val="009B7997"/>
    <w:rsid w:val="009D07D8"/>
    <w:rsid w:val="009D090F"/>
    <w:rsid w:val="00A00AA0"/>
    <w:rsid w:val="00A028CF"/>
    <w:rsid w:val="00A05532"/>
    <w:rsid w:val="00A1287B"/>
    <w:rsid w:val="00A14F39"/>
    <w:rsid w:val="00A31464"/>
    <w:rsid w:val="00A31B16"/>
    <w:rsid w:val="00A33613"/>
    <w:rsid w:val="00A3409C"/>
    <w:rsid w:val="00A46B82"/>
    <w:rsid w:val="00A47A8D"/>
    <w:rsid w:val="00A70FF2"/>
    <w:rsid w:val="00A91025"/>
    <w:rsid w:val="00AB7739"/>
    <w:rsid w:val="00AC6C7E"/>
    <w:rsid w:val="00AD365C"/>
    <w:rsid w:val="00AF2CDC"/>
    <w:rsid w:val="00B165B4"/>
    <w:rsid w:val="00B22247"/>
    <w:rsid w:val="00B24E23"/>
    <w:rsid w:val="00B4158A"/>
    <w:rsid w:val="00B4359A"/>
    <w:rsid w:val="00B516A4"/>
    <w:rsid w:val="00B618BD"/>
    <w:rsid w:val="00B6466C"/>
    <w:rsid w:val="00B6768F"/>
    <w:rsid w:val="00B7485A"/>
    <w:rsid w:val="00B83287"/>
    <w:rsid w:val="00BA4F4B"/>
    <w:rsid w:val="00BB1B5D"/>
    <w:rsid w:val="00BC22C7"/>
    <w:rsid w:val="00BC2370"/>
    <w:rsid w:val="00BC2419"/>
    <w:rsid w:val="00BC4953"/>
    <w:rsid w:val="00BC61C6"/>
    <w:rsid w:val="00BC746B"/>
    <w:rsid w:val="00BD195A"/>
    <w:rsid w:val="00BE00EC"/>
    <w:rsid w:val="00BE53C4"/>
    <w:rsid w:val="00BF2D5A"/>
    <w:rsid w:val="00BF4D36"/>
    <w:rsid w:val="00C04E8B"/>
    <w:rsid w:val="00C07240"/>
    <w:rsid w:val="00C14078"/>
    <w:rsid w:val="00C3337E"/>
    <w:rsid w:val="00C60405"/>
    <w:rsid w:val="00C67BEE"/>
    <w:rsid w:val="00C92865"/>
    <w:rsid w:val="00CA37B9"/>
    <w:rsid w:val="00CA773B"/>
    <w:rsid w:val="00CD23F3"/>
    <w:rsid w:val="00CD4E5D"/>
    <w:rsid w:val="00CE1033"/>
    <w:rsid w:val="00CE1E3D"/>
    <w:rsid w:val="00D03DD4"/>
    <w:rsid w:val="00D053FA"/>
    <w:rsid w:val="00D102F2"/>
    <w:rsid w:val="00D3295A"/>
    <w:rsid w:val="00D4640D"/>
    <w:rsid w:val="00D943C4"/>
    <w:rsid w:val="00DB2233"/>
    <w:rsid w:val="00DC3F0A"/>
    <w:rsid w:val="00DD0282"/>
    <w:rsid w:val="00DD085B"/>
    <w:rsid w:val="00DF25D3"/>
    <w:rsid w:val="00E01039"/>
    <w:rsid w:val="00E26AED"/>
    <w:rsid w:val="00E3708A"/>
    <w:rsid w:val="00E500E3"/>
    <w:rsid w:val="00E55146"/>
    <w:rsid w:val="00E73AB8"/>
    <w:rsid w:val="00E74A65"/>
    <w:rsid w:val="00E80A3F"/>
    <w:rsid w:val="00E90A60"/>
    <w:rsid w:val="00E918FE"/>
    <w:rsid w:val="00E950E7"/>
    <w:rsid w:val="00EA05B9"/>
    <w:rsid w:val="00EA2E6C"/>
    <w:rsid w:val="00EB1834"/>
    <w:rsid w:val="00EB187C"/>
    <w:rsid w:val="00EC02EB"/>
    <w:rsid w:val="00EC4ECA"/>
    <w:rsid w:val="00ED47F7"/>
    <w:rsid w:val="00ED727F"/>
    <w:rsid w:val="00ED79EE"/>
    <w:rsid w:val="00EE7E09"/>
    <w:rsid w:val="00EF2413"/>
    <w:rsid w:val="00F0223C"/>
    <w:rsid w:val="00F2168F"/>
    <w:rsid w:val="00F220DE"/>
    <w:rsid w:val="00F3235D"/>
    <w:rsid w:val="00F32393"/>
    <w:rsid w:val="00F36158"/>
    <w:rsid w:val="00F42B38"/>
    <w:rsid w:val="00F5121B"/>
    <w:rsid w:val="00F63B7F"/>
    <w:rsid w:val="00F6641C"/>
    <w:rsid w:val="00F8140E"/>
    <w:rsid w:val="00F841C8"/>
    <w:rsid w:val="00F87450"/>
    <w:rsid w:val="00F878BD"/>
    <w:rsid w:val="00FA25DB"/>
    <w:rsid w:val="00FB1636"/>
    <w:rsid w:val="00FB4392"/>
    <w:rsid w:val="00FC6D6F"/>
    <w:rsid w:val="00FC7496"/>
    <w:rsid w:val="00FD1199"/>
    <w:rsid w:val="00FD4264"/>
    <w:rsid w:val="00FE7401"/>
    <w:rsid w:val="00FF22FB"/>
    <w:rsid w:val="00FF4B89"/>
    <w:rsid w:val="00FF58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641A98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Times New Roman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rsid w:val="00ED79EE"/>
    <w:pPr>
      <w:widowControl w:val="0"/>
      <w:autoSpaceDE w:val="0"/>
      <w:autoSpaceDN w:val="0"/>
      <w:adjustRightIn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0F17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Theme="majorHAnsi" w:hAnsiTheme="majorHAnsi"/>
      <w:b/>
      <w:bCs/>
      <w:color w:val="2C567A" w:themeColor="accent1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AC6C7E"/>
    <w:pPr>
      <w:kinsoku w:val="0"/>
      <w:overflowPunct w:val="0"/>
      <w:spacing w:before="360" w:after="120"/>
      <w:outlineLvl w:val="1"/>
    </w:pPr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F0223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E7E09"/>
    <w:rPr>
      <w:rFonts w:asciiTheme="minorHAnsi" w:hAnsiTheme="minorHAnsi" w:cs="Georgia"/>
    </w:rPr>
  </w:style>
  <w:style w:type="character" w:customStyle="1" w:styleId="Heading1Char">
    <w:name w:val="Heading 1 Char"/>
    <w:basedOn w:val="DefaultParagraphFont"/>
    <w:link w:val="Heading1"/>
    <w:uiPriority w:val="9"/>
    <w:rsid w:val="00310F17"/>
    <w:rPr>
      <w:rFonts w:asciiTheme="majorHAnsi" w:hAnsiTheme="majorHAnsi" w:cs="Georgia"/>
      <w:b/>
      <w:bCs/>
      <w:color w:val="2C567A" w:themeColor="accent1"/>
      <w:sz w:val="28"/>
    </w:rPr>
  </w:style>
  <w:style w:type="paragraph" w:styleId="ListParagraph">
    <w:name w:val="List Paragraph"/>
    <w:basedOn w:val="BodyText"/>
    <w:uiPriority w:val="1"/>
    <w:qFormat/>
    <w:rsid w:val="00F0223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E7E09"/>
    <w:rPr>
      <w:rFonts w:ascii="Georgia" w:hAnsi="Georgia" w:cs="Georgia"/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5904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E7E09"/>
    <w:rPr>
      <w:rFonts w:ascii="Georgia" w:hAnsi="Georgia" w:cs="Georgia"/>
      <w:sz w:val="22"/>
      <w:szCs w:val="22"/>
    </w:rPr>
  </w:style>
  <w:style w:type="table" w:styleId="TableGrid">
    <w:name w:val="Table Grid"/>
    <w:basedOn w:val="TableNormal"/>
    <w:uiPriority w:val="39"/>
    <w:rsid w:val="005904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310F17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Theme="majorHAnsi" w:hAnsiTheme="majorHAnsi"/>
      <w:b/>
      <w:bCs/>
      <w:color w:val="2C567A" w:themeColor="accent1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310F17"/>
    <w:rPr>
      <w:rFonts w:asciiTheme="majorHAnsi" w:hAnsiTheme="majorHAnsi" w:cs="Georgia"/>
      <w:b/>
      <w:bCs/>
      <w:color w:val="2C567A" w:themeColor="accent1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380FD1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Dates">
    <w:name w:val="Dates"/>
    <w:basedOn w:val="BodyText"/>
    <w:qFormat/>
    <w:rsid w:val="00F0223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F0223C"/>
    <w:rPr>
      <w:b/>
      <w:bCs/>
      <w:color w:val="666666" w:themeColor="accent4"/>
    </w:rPr>
  </w:style>
  <w:style w:type="character" w:styleId="PlaceholderText">
    <w:name w:val="Placeholder Text"/>
    <w:basedOn w:val="DefaultParagraphFont"/>
    <w:uiPriority w:val="99"/>
    <w:semiHidden/>
    <w:rsid w:val="00222466"/>
    <w:rPr>
      <w:color w:val="808080"/>
    </w:rPr>
  </w:style>
  <w:style w:type="paragraph" w:styleId="Date">
    <w:name w:val="Date"/>
    <w:basedOn w:val="Normal"/>
    <w:next w:val="Normal"/>
    <w:link w:val="DateChar"/>
    <w:uiPriority w:val="99"/>
    <w:rsid w:val="00222466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222466"/>
    <w:rPr>
      <w:rFonts w:asciiTheme="minorHAnsi" w:hAnsiTheme="minorHAnsi" w:cs="Georgia"/>
      <w:sz w:val="22"/>
      <w:szCs w:val="22"/>
    </w:rPr>
  </w:style>
  <w:style w:type="paragraph" w:styleId="NoSpacing">
    <w:name w:val="No Spacing"/>
    <w:uiPriority w:val="1"/>
    <w:rsid w:val="00B6466C"/>
    <w:pPr>
      <w:widowControl w:val="0"/>
      <w:autoSpaceDE w:val="0"/>
      <w:autoSpaceDN w:val="0"/>
      <w:adjustRightInd w:val="0"/>
    </w:pPr>
    <w:rPr>
      <w:rFonts w:cs="Georgia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AC6C7E"/>
    <w:rPr>
      <w:rFonts w:asciiTheme="majorHAnsi" w:hAnsiTheme="majorHAnsi" w:cs="Georgia"/>
      <w:b/>
      <w:bCs/>
      <w:color w:val="0072C7" w:themeColor="accent2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AC6C7E"/>
    <w:pPr>
      <w:widowControl/>
      <w:autoSpaceDE/>
      <w:autoSpaceDN/>
      <w:adjustRightInd/>
      <w:spacing w:after="200"/>
    </w:pPr>
    <w:rPr>
      <w:rFonts w:eastAsiaTheme="minorHAnsi" w:cstheme="minorBidi"/>
      <w:szCs w:val="24"/>
    </w:rPr>
  </w:style>
  <w:style w:type="paragraph" w:styleId="ListBullet">
    <w:name w:val="List Bullet"/>
    <w:basedOn w:val="Normal"/>
    <w:uiPriority w:val="99"/>
    <w:rsid w:val="00AC6C7E"/>
    <w:pPr>
      <w:numPr>
        <w:numId w:val="3"/>
      </w:numPr>
      <w:contextualSpacing/>
    </w:pPr>
    <w:rPr>
      <w:rFonts w:cs="Georgia"/>
    </w:rPr>
  </w:style>
  <w:style w:type="paragraph" w:customStyle="1" w:styleId="SchoolName">
    <w:name w:val="School Name"/>
    <w:basedOn w:val="Normal"/>
    <w:uiPriority w:val="1"/>
    <w:rsid w:val="00353B60"/>
    <w:rPr>
      <w:rFonts w:cs="Calibri"/>
      <w:b/>
    </w:rPr>
  </w:style>
  <w:style w:type="character" w:styleId="Hyperlink">
    <w:name w:val="Hyperlink"/>
    <w:basedOn w:val="DefaultParagraphFont"/>
    <w:uiPriority w:val="99"/>
    <w:unhideWhenUsed/>
    <w:rsid w:val="007565FC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7565F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565FC"/>
    <w:rPr>
      <w:color w:val="954F72" w:themeColor="followedHyperlink"/>
      <w:u w:val="single"/>
    </w:rPr>
  </w:style>
  <w:style w:type="table" w:styleId="PlainTable1">
    <w:name w:val="Plain Table 1"/>
    <w:basedOn w:val="TableNormal"/>
    <w:uiPriority w:val="41"/>
    <w:rsid w:val="00B6768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F2168F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5">
    <w:name w:val="Plain Table 5"/>
    <w:basedOn w:val="TableNormal"/>
    <w:uiPriority w:val="45"/>
    <w:rsid w:val="004F58A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tel:+989300726271" TargetMode="External"/><Relationship Id="rId18" Type="http://schemas.openxmlformats.org/officeDocument/2006/relationships/image" Target="media/image11.jp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zil.ink/parisagheibi" TargetMode="External"/><Relationship Id="rId17" Type="http://schemas.openxmlformats.org/officeDocument/2006/relationships/image" Target="media/image10.jpg"/><Relationship Id="rId2" Type="http://schemas.openxmlformats.org/officeDocument/2006/relationships/customXml" Target="../customXml/item2.xml"/><Relationship Id="rId16" Type="http://schemas.openxmlformats.org/officeDocument/2006/relationships/image" Target="media/image9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6.JPG"/><Relationship Id="rId5" Type="http://schemas.openxmlformats.org/officeDocument/2006/relationships/numbering" Target="numbering.xml"/><Relationship Id="rId15" Type="http://schemas.openxmlformats.org/officeDocument/2006/relationships/image" Target="media/image8.jpg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5" Type="http://schemas.openxmlformats.org/officeDocument/2006/relationships/image" Target="media/image5.png"/><Relationship Id="rId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hammad\AppData\Roaming\Microsoft\Templates\Blue%20spheres%20resume.dotx" TargetMode="External"/></Relationship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E11BB07-0B2A-4EA5-9664-88A3CB671F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spheres resume.dotx</Template>
  <TotalTime>0</TotalTime>
  <Pages>2</Pages>
  <Words>318</Words>
  <Characters>1816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2022-01-25T20:24:00Z</dcterms:created>
  <dcterms:modified xsi:type="dcterms:W3CDTF">2022-10-31T18:27:00Z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